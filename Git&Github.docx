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CFC5" w14:textId="77777777" w:rsidR="00601847" w:rsidRDefault="00601847" w:rsidP="00151790">
      <w:pPr>
        <w:jc w:val="center"/>
      </w:pPr>
    </w:p>
    <w:p w14:paraId="5CA0D648" w14:textId="77777777" w:rsidR="002945BB" w:rsidRPr="003D7EC5" w:rsidRDefault="002945BB" w:rsidP="002945BB">
      <w:pPr>
        <w:pStyle w:val="Titres"/>
        <w:ind w:left="0" w:firstLine="0"/>
        <w:jc w:val="center"/>
        <w:rPr>
          <w:u w:val="single"/>
        </w:rPr>
      </w:pPr>
      <w:r w:rsidRPr="003D7EC5">
        <w:rPr>
          <w:u w:val="single"/>
        </w:rPr>
        <w:t>Git &amp; GitHub</w:t>
      </w:r>
    </w:p>
    <w:p w14:paraId="21497BB3" w14:textId="77777777" w:rsidR="002945BB" w:rsidRDefault="002945BB" w:rsidP="002945BB"/>
    <w:p w14:paraId="1B1B38F4" w14:textId="77777777" w:rsidR="002945BB" w:rsidRDefault="002945BB" w:rsidP="002945BB">
      <w:r>
        <w:rPr>
          <w:noProof/>
        </w:rPr>
        <w:drawing>
          <wp:inline distT="0" distB="0" distL="0" distR="0" wp14:anchorId="7812C57B" wp14:editId="032F05E2">
            <wp:extent cx="1192377" cy="899160"/>
            <wp:effectExtent l="0" t="0" r="8255" b="0"/>
            <wp:docPr id="1311792364" name="Image 1" descr="Une image contenant Panneau de signalisation, symbol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2364" name="Image 1" descr="Une image contenant Panneau de signalisation, symbole, sign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065" cy="908728"/>
                    </a:xfrm>
                    <a:prstGeom prst="rect">
                      <a:avLst/>
                    </a:prstGeom>
                    <a:noFill/>
                    <a:ln>
                      <a:noFill/>
                    </a:ln>
                  </pic:spPr>
                </pic:pic>
              </a:graphicData>
            </a:graphic>
          </wp:inline>
        </w:drawing>
      </w:r>
    </w:p>
    <w:p w14:paraId="7E64A195" w14:textId="77777777" w:rsidR="002945BB" w:rsidRDefault="002945BB" w:rsidP="002945BB">
      <w:r w:rsidRPr="00825D10">
        <w:t>Git permet de suivre les modifications apportées à un ensemble de fichiers au fil du temps. Il enregistre ces modifications dans un historique, permettant aux développeurs de revenir à des versions antérieures du code, de fusionner des branches de développement et de collaborer de manière efficace.</w:t>
      </w:r>
    </w:p>
    <w:p w14:paraId="7597D320" w14:textId="77777777" w:rsidR="002945BB" w:rsidRDefault="002945BB" w:rsidP="002945BB"/>
    <w:p w14:paraId="5C8B7885" w14:textId="77777777" w:rsidR="002945BB" w:rsidRDefault="002945BB" w:rsidP="002945BB">
      <w:r>
        <w:rPr>
          <w:noProof/>
        </w:rPr>
        <w:drawing>
          <wp:inline distT="0" distB="0" distL="0" distR="0" wp14:anchorId="3E016EDE" wp14:editId="5807043B">
            <wp:extent cx="657860" cy="700847"/>
            <wp:effectExtent l="0" t="0" r="8890" b="4445"/>
            <wp:docPr id="1574622725" name="Image 2" descr="GitHub (entrepri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entrepris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781" cy="713547"/>
                    </a:xfrm>
                    <a:prstGeom prst="rect">
                      <a:avLst/>
                    </a:prstGeom>
                    <a:noFill/>
                    <a:ln>
                      <a:noFill/>
                    </a:ln>
                  </pic:spPr>
                </pic:pic>
              </a:graphicData>
            </a:graphic>
          </wp:inline>
        </w:drawing>
      </w:r>
    </w:p>
    <w:p w14:paraId="6D9B76EE" w14:textId="77777777" w:rsidR="002945BB" w:rsidRDefault="002945BB" w:rsidP="002945BB">
      <w:r>
        <w:t xml:space="preserve">Création du répertoire de dépôt du projet GitHub ainsi que nos branches : Hugo, Adrien et Stéphane. </w:t>
      </w:r>
    </w:p>
    <w:p w14:paraId="002E88E4" w14:textId="77777777" w:rsidR="002945BB" w:rsidRDefault="002945BB" w:rsidP="002945BB">
      <w:r>
        <w:t xml:space="preserve">Installation de l’architecture GitHub </w:t>
      </w:r>
    </w:p>
    <w:p w14:paraId="14465332" w14:textId="77777777" w:rsidR="002945BB" w:rsidRDefault="002945BB" w:rsidP="002945BB">
      <w:r>
        <w:rPr>
          <w:noProof/>
        </w:rPr>
        <w:drawing>
          <wp:inline distT="0" distB="0" distL="0" distR="0" wp14:anchorId="203A2427" wp14:editId="7189A20A">
            <wp:extent cx="5760720" cy="2099933"/>
            <wp:effectExtent l="0" t="0" r="0" b="0"/>
            <wp:docPr id="1137332332"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2332" name="Image 1" descr="Une image contenant texte, capture d’écran, diagramme, ligne&#10;&#10;Description générée automatiquement"/>
                    <pic:cNvPicPr/>
                  </pic:nvPicPr>
                  <pic:blipFill>
                    <a:blip r:embed="rId10"/>
                    <a:stretch>
                      <a:fillRect/>
                    </a:stretch>
                  </pic:blipFill>
                  <pic:spPr>
                    <a:xfrm>
                      <a:off x="0" y="0"/>
                      <a:ext cx="5760720" cy="2099933"/>
                    </a:xfrm>
                    <a:prstGeom prst="rect">
                      <a:avLst/>
                    </a:prstGeom>
                  </pic:spPr>
                </pic:pic>
              </a:graphicData>
            </a:graphic>
          </wp:inline>
        </w:drawing>
      </w:r>
    </w:p>
    <w:p w14:paraId="68F259C3" w14:textId="77777777" w:rsidR="002945BB" w:rsidRDefault="002945BB" w:rsidP="002945BB">
      <w:r w:rsidRPr="00484211">
        <w:t>GitHub, d'autre part, est une plateforme web qui utilise Git pour la gestion de version.</w:t>
      </w:r>
    </w:p>
    <w:p w14:paraId="346A89AE" w14:textId="77777777" w:rsidR="002945BB" w:rsidRDefault="002945BB" w:rsidP="002945BB"/>
    <w:p w14:paraId="76309D38" w14:textId="77777777" w:rsidR="002945BB" w:rsidRDefault="002945BB" w:rsidP="002945BB">
      <w:r w:rsidRPr="00D5447E">
        <w:t>Sur GitHub, les utilisateurs peuvent héberger leurs projets Git et collaborer avec d'autres développeurs. Il fournit une interface web conviviale pour la gestion de projets, le suivi des problèmes, la création de demandes de fusion</w:t>
      </w:r>
      <w:r>
        <w:t>.</w:t>
      </w:r>
    </w:p>
    <w:p w14:paraId="420C5259" w14:textId="77777777" w:rsidR="002945BB" w:rsidRDefault="002945BB" w:rsidP="002945BB"/>
    <w:p w14:paraId="6DBFF479" w14:textId="77777777" w:rsidR="002945BB" w:rsidRDefault="002945BB" w:rsidP="002945BB">
      <w:r w:rsidRPr="00D5447E">
        <w:t>Git est le système de gestion de version, tandis que GitHub est une plateforme basée sur Git qui offre des fonctionnalités supplémentaires pour faciliter la collaboration et la gestion de projets</w:t>
      </w:r>
      <w:r>
        <w:t>.</w:t>
      </w:r>
    </w:p>
    <w:p w14:paraId="5F6131A8" w14:textId="65CDA4F6" w:rsidR="00354C47" w:rsidRPr="00354C47" w:rsidRDefault="00354C47" w:rsidP="00354C47">
      <w:pPr>
        <w:tabs>
          <w:tab w:val="left" w:pos="1693"/>
        </w:tabs>
      </w:pPr>
    </w:p>
    <w:sectPr w:rsidR="00354C47" w:rsidRPr="00354C47" w:rsidSect="004F4A7F">
      <w:headerReference w:type="default" r:id="rId11"/>
      <w:footerReference w:type="default" r:id="rId12"/>
      <w:headerReference w:type="first" r:id="rId13"/>
      <w:footerReference w:type="first" r:id="rId14"/>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65ED4" w14:textId="77777777" w:rsidR="004F4A7F" w:rsidRDefault="004F4A7F" w:rsidP="00151790">
      <w:pPr>
        <w:spacing w:after="0" w:line="240" w:lineRule="auto"/>
      </w:pPr>
      <w:r>
        <w:separator/>
      </w:r>
    </w:p>
  </w:endnote>
  <w:endnote w:type="continuationSeparator" w:id="0">
    <w:p w14:paraId="1AE86D6C" w14:textId="77777777" w:rsidR="004F4A7F" w:rsidRDefault="004F4A7F" w:rsidP="0015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EC51" w14:textId="0F66BA35" w:rsidR="00C433F1" w:rsidRDefault="00C22F57" w:rsidP="00014F46">
    <w:pPr>
      <w:pStyle w:val="Pieddepage"/>
    </w:pPr>
    <w:r>
      <w:rPr>
        <w:noProof/>
      </w:rPr>
      <mc:AlternateContent>
        <mc:Choice Requires="wps">
          <w:drawing>
            <wp:anchor distT="0" distB="0" distL="0" distR="0" simplePos="0" relativeHeight="251666432" behindDoc="0" locked="0" layoutInCell="1" allowOverlap="1" wp14:anchorId="65CE0755" wp14:editId="2BFC2F6E">
              <wp:simplePos x="0" y="0"/>
              <wp:positionH relativeFrom="rightMargin">
                <wp:posOffset>-850265</wp:posOffset>
              </wp:positionH>
              <wp:positionV relativeFrom="bottomMargin">
                <wp:posOffset>180340</wp:posOffset>
              </wp:positionV>
              <wp:extent cx="1304925" cy="320040"/>
              <wp:effectExtent l="0" t="0" r="9525" b="3810"/>
              <wp:wrapSquare wrapText="bothSides"/>
              <wp:docPr id="1507615519" name="Rectangle 8"/>
              <wp:cNvGraphicFramePr/>
              <a:graphic xmlns:a="http://schemas.openxmlformats.org/drawingml/2006/main">
                <a:graphicData uri="http://schemas.microsoft.com/office/word/2010/wordprocessingShape">
                  <wps:wsp>
                    <wps:cNvSpPr/>
                    <wps:spPr>
                      <a:xfrm>
                        <a:off x="0" y="0"/>
                        <a:ext cx="130492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3A90EA"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E0755" id="Rectangle 8" o:spid="_x0000_s1028" style="position:absolute;margin-left:-66.95pt;margin-top:14.2pt;width:102.75pt;height:25.2pt;z-index:25166643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" fillcolor="black [3213]" stroked="f" strokeweight="3pt">
              <v:textbox>
                <w:txbxContent>
                  <w:p w14:paraId="343A90EA" w14:textId="77777777" w:rsidR="00B80832" w:rsidRDefault="00C22F57">
                    <w:pPr>
                      <w:jc w:val="right"/>
                      <w:rPr>
                        <w:color w:val="FFFFFF" w:themeColor="background1"/>
                        <w:sz w:val="28"/>
                        <w:szCs w:val="28"/>
                      </w:rPr>
                    </w:pPr>
                    <w:r w:rsidRPr="00C22F57">
                      <w:rPr>
                        <w:color w:val="FFFFFF" w:themeColor="background1"/>
                        <w:sz w:val="28"/>
                        <w:szCs w:val="28"/>
                      </w:rPr>
                      <w:t xml:space="preserve">Page </w:t>
                    </w:r>
                    <w:r w:rsidRPr="00C22F57">
                      <w:rPr>
                        <w:b/>
                        <w:bCs/>
                        <w:color w:val="FFFFFF" w:themeColor="background1"/>
                        <w:sz w:val="28"/>
                        <w:szCs w:val="28"/>
                      </w:rPr>
                      <w:fldChar w:fldCharType="begin"/>
                    </w:r>
                    <w:r w:rsidRPr="00C22F57">
                      <w:rPr>
                        <w:b/>
                        <w:bCs/>
                        <w:color w:val="FFFFFF" w:themeColor="background1"/>
                        <w:sz w:val="28"/>
                        <w:szCs w:val="28"/>
                      </w:rPr>
                      <w:instrText>PAGE  \* Arabic  \* MERGEFORMAT</w:instrText>
                    </w:r>
                    <w:r w:rsidRPr="00C22F57">
                      <w:rPr>
                        <w:b/>
                        <w:bCs/>
                        <w:color w:val="FFFFFF" w:themeColor="background1"/>
                        <w:sz w:val="28"/>
                        <w:szCs w:val="28"/>
                      </w:rPr>
                      <w:fldChar w:fldCharType="separate"/>
                    </w:r>
                    <w:r w:rsidRPr="00C22F57">
                      <w:rPr>
                        <w:b/>
                        <w:bCs/>
                        <w:color w:val="FFFFFF" w:themeColor="background1"/>
                        <w:sz w:val="28"/>
                        <w:szCs w:val="28"/>
                      </w:rPr>
                      <w:t>1</w:t>
                    </w:r>
                    <w:r w:rsidRPr="00C22F57">
                      <w:rPr>
                        <w:b/>
                        <w:bCs/>
                        <w:color w:val="FFFFFF" w:themeColor="background1"/>
                        <w:sz w:val="28"/>
                        <w:szCs w:val="28"/>
                      </w:rPr>
                      <w:fldChar w:fldCharType="end"/>
                    </w:r>
                    <w:r w:rsidRPr="00C22F57">
                      <w:rPr>
                        <w:color w:val="FFFFFF" w:themeColor="background1"/>
                        <w:sz w:val="28"/>
                        <w:szCs w:val="28"/>
                      </w:rPr>
                      <w:t xml:space="preserve"> sur </w:t>
                    </w:r>
                    <w:r w:rsidRPr="00C22F57">
                      <w:rPr>
                        <w:b/>
                        <w:bCs/>
                        <w:color w:val="FFFFFF" w:themeColor="background1"/>
                        <w:sz w:val="28"/>
                        <w:szCs w:val="28"/>
                      </w:rPr>
                      <w:fldChar w:fldCharType="begin"/>
                    </w:r>
                    <w:r w:rsidRPr="00C22F57">
                      <w:rPr>
                        <w:b/>
                        <w:bCs/>
                        <w:color w:val="FFFFFF" w:themeColor="background1"/>
                        <w:sz w:val="28"/>
                        <w:szCs w:val="28"/>
                      </w:rPr>
                      <w:instrText>NUMPAGES  \* Arabic  \* MERGEFORMAT</w:instrText>
                    </w:r>
                    <w:r w:rsidRPr="00C22F57">
                      <w:rPr>
                        <w:b/>
                        <w:bCs/>
                        <w:color w:val="FFFFFF" w:themeColor="background1"/>
                        <w:sz w:val="28"/>
                        <w:szCs w:val="28"/>
                      </w:rPr>
                      <w:fldChar w:fldCharType="separate"/>
                    </w:r>
                    <w:r w:rsidRPr="00C22F57">
                      <w:rPr>
                        <w:b/>
                        <w:bCs/>
                        <w:color w:val="FFFFFF" w:themeColor="background1"/>
                        <w:sz w:val="28"/>
                        <w:szCs w:val="28"/>
                      </w:rPr>
                      <w:t>2</w:t>
                    </w:r>
                    <w:r w:rsidRPr="00C22F57">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A05BE9">
        <w:rPr>
          <w:noProof/>
        </w:rPr>
        <w:t>git&amp;github</w:t>
      </w:r>
    </w:fldSimple>
    <w:r w:rsidR="00014F46">
      <w:t xml:space="preserve">                                                                                           </w:t>
    </w:r>
    <w:r w:rsidR="00A97CB2">
      <w:fldChar w:fldCharType="begin"/>
    </w:r>
    <w:r w:rsidR="00A97CB2">
      <w:instrText xml:space="preserve"> DATE  \@ "dd/MM/yyyy HH:mm:ss"  \* MERGEFORMAT </w:instrText>
    </w:r>
    <w:r w:rsidR="00A97CB2">
      <w:fldChar w:fldCharType="separate"/>
    </w:r>
    <w:r w:rsidR="00A05BE9">
      <w:rPr>
        <w:noProof/>
      </w:rPr>
      <w:t>11/01/2024 14:33:20</w:t>
    </w:r>
    <w:r w:rsidR="00A97CB2">
      <w:fldChar w:fldCharType="end"/>
    </w:r>
    <w:r w:rsidR="00B80832">
      <w:rPr>
        <w:noProof/>
        <w:color w:val="808080" w:themeColor="background1" w:themeShade="80"/>
      </w:rPr>
      <mc:AlternateContent>
        <mc:Choice Requires="wpg">
          <w:drawing>
            <wp:anchor distT="0" distB="0" distL="0" distR="0" simplePos="0" relativeHeight="251667456" behindDoc="0" locked="0" layoutInCell="1" allowOverlap="1" wp14:anchorId="04B469DA" wp14:editId="184D905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236213239"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78802284" name="Rectangle 207880228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475367" name="Zone de texte 100847536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ABD74" w14:textId="77777777" w:rsidR="00B80832" w:rsidRDefault="00B80832">
                            <w:pPr>
                              <w:jc w:val="right"/>
                              <w:rPr>
                                <w:color w:val="7F7F7F" w:themeColor="text1" w:themeTint="80"/>
                              </w:rPr>
                            </w:pPr>
                          </w:p>
                          <w:p w14:paraId="30D2F3F7"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4B469DA" id="Groupe 7" o:spid="_x0000_s1029" style="position:absolute;margin-left:416.8pt;margin-top:0;width:468pt;height:25.2pt;z-index:2516674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">
              <v:rect id="Rectangle 2078802284"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" fillcolor="black [3213]" stroked="f" strokeweight="1pt"/>
              <v:shapetype id="_x0000_t202" coordsize="21600,21600" o:spt="202" path="m,l,21600r21600,l21600,xe">
                <v:stroke joinstyle="miter"/>
                <v:path gradientshapeok="t" o:connecttype="rect"/>
              </v:shapetype>
              <v:shape id="Zone de texte 1008475367"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" filled="f" stroked="f" strokeweight=".5pt">
                <v:textbox inset=",,,0">
                  <w:txbxContent>
                    <w:p w14:paraId="44CABD74" w14:textId="77777777" w:rsidR="00B80832" w:rsidRDefault="00B80832">
                      <w:pPr>
                        <w:jc w:val="right"/>
                        <w:rPr>
                          <w:color w:val="7F7F7F" w:themeColor="text1" w:themeTint="80"/>
                        </w:rPr>
                      </w:pPr>
                    </w:p>
                    <w:p w14:paraId="30D2F3F7"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219D" w14:textId="5752BF05" w:rsidR="00465571" w:rsidRDefault="005F6451" w:rsidP="00EE593C">
    <w:pPr>
      <w:pStyle w:val="Pieddepage"/>
    </w:pPr>
    <w:r>
      <w:rPr>
        <w:noProof/>
      </w:rPr>
      <mc:AlternateContent>
        <mc:Choice Requires="wps">
          <w:drawing>
            <wp:anchor distT="0" distB="0" distL="0" distR="0" simplePos="0" relativeHeight="251663360" behindDoc="0" locked="0" layoutInCell="1" allowOverlap="1" wp14:anchorId="1CC82A36" wp14:editId="46081EA0">
              <wp:simplePos x="0" y="0"/>
              <wp:positionH relativeFrom="rightMargin">
                <wp:posOffset>-983615</wp:posOffset>
              </wp:positionH>
              <wp:positionV relativeFrom="bottomMargin">
                <wp:posOffset>180340</wp:posOffset>
              </wp:positionV>
              <wp:extent cx="1438275" cy="320040"/>
              <wp:effectExtent l="0" t="0" r="9525" b="3810"/>
              <wp:wrapSquare wrapText="bothSides"/>
              <wp:docPr id="40" name="Rectangle 8"/>
              <wp:cNvGraphicFramePr/>
              <a:graphic xmlns:a="http://schemas.openxmlformats.org/drawingml/2006/main">
                <a:graphicData uri="http://schemas.microsoft.com/office/word/2010/wordprocessingShape">
                  <wps:wsp>
                    <wps:cNvSpPr/>
                    <wps:spPr>
                      <a:xfrm>
                        <a:off x="0" y="0"/>
                        <a:ext cx="143827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CDEA51"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82A36" id="_x0000_s1034" style="position:absolute;margin-left:-77.45pt;margin-top:14.2pt;width:113.25pt;height:25.2pt;z-index:25166336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" fillcolor="black [3213]" stroked="f" strokeweight="3pt">
              <v:textbox>
                <w:txbxContent>
                  <w:p w14:paraId="36CDEA51" w14:textId="77777777" w:rsidR="00EE593C" w:rsidRDefault="005F6451" w:rsidP="00EE593C">
                    <w:pPr>
                      <w:jc w:val="right"/>
                      <w:rPr>
                        <w:color w:val="FFFFFF" w:themeColor="background1"/>
                        <w:sz w:val="28"/>
                        <w:szCs w:val="28"/>
                      </w:rPr>
                    </w:pPr>
                    <w:r w:rsidRPr="005F6451">
                      <w:rPr>
                        <w:color w:val="FFFFFF" w:themeColor="background1"/>
                        <w:sz w:val="28"/>
                        <w:szCs w:val="28"/>
                      </w:rPr>
                      <w:t xml:space="preserve">Page </w:t>
                    </w:r>
                    <w:r w:rsidRPr="005F6451">
                      <w:rPr>
                        <w:b/>
                        <w:bCs/>
                        <w:color w:val="FFFFFF" w:themeColor="background1"/>
                        <w:sz w:val="28"/>
                        <w:szCs w:val="28"/>
                      </w:rPr>
                      <w:fldChar w:fldCharType="begin"/>
                    </w:r>
                    <w:r w:rsidRPr="005F6451">
                      <w:rPr>
                        <w:b/>
                        <w:bCs/>
                        <w:color w:val="FFFFFF" w:themeColor="background1"/>
                        <w:sz w:val="28"/>
                        <w:szCs w:val="28"/>
                      </w:rPr>
                      <w:instrText>PAGE  \* Arabic  \* MERGEFORMAT</w:instrText>
                    </w:r>
                    <w:r w:rsidRPr="005F6451">
                      <w:rPr>
                        <w:b/>
                        <w:bCs/>
                        <w:color w:val="FFFFFF" w:themeColor="background1"/>
                        <w:sz w:val="28"/>
                        <w:szCs w:val="28"/>
                      </w:rPr>
                      <w:fldChar w:fldCharType="separate"/>
                    </w:r>
                    <w:r w:rsidRPr="005F6451">
                      <w:rPr>
                        <w:b/>
                        <w:bCs/>
                        <w:color w:val="FFFFFF" w:themeColor="background1"/>
                        <w:sz w:val="28"/>
                        <w:szCs w:val="28"/>
                      </w:rPr>
                      <w:t>1</w:t>
                    </w:r>
                    <w:r w:rsidRPr="005F6451">
                      <w:rPr>
                        <w:b/>
                        <w:bCs/>
                        <w:color w:val="FFFFFF" w:themeColor="background1"/>
                        <w:sz w:val="28"/>
                        <w:szCs w:val="28"/>
                      </w:rPr>
                      <w:fldChar w:fldCharType="end"/>
                    </w:r>
                    <w:r w:rsidRPr="005F6451">
                      <w:rPr>
                        <w:color w:val="FFFFFF" w:themeColor="background1"/>
                        <w:sz w:val="28"/>
                        <w:szCs w:val="28"/>
                      </w:rPr>
                      <w:t xml:space="preserve"> sur </w:t>
                    </w:r>
                    <w:r w:rsidRPr="005F6451">
                      <w:rPr>
                        <w:b/>
                        <w:bCs/>
                        <w:color w:val="FFFFFF" w:themeColor="background1"/>
                        <w:sz w:val="28"/>
                        <w:szCs w:val="28"/>
                      </w:rPr>
                      <w:fldChar w:fldCharType="begin"/>
                    </w:r>
                    <w:r w:rsidRPr="005F6451">
                      <w:rPr>
                        <w:b/>
                        <w:bCs/>
                        <w:color w:val="FFFFFF" w:themeColor="background1"/>
                        <w:sz w:val="28"/>
                        <w:szCs w:val="28"/>
                      </w:rPr>
                      <w:instrText>NUMPAGES  \* Arabic  \* MERGEFORMAT</w:instrText>
                    </w:r>
                    <w:r w:rsidRPr="005F6451">
                      <w:rPr>
                        <w:b/>
                        <w:bCs/>
                        <w:color w:val="FFFFFF" w:themeColor="background1"/>
                        <w:sz w:val="28"/>
                        <w:szCs w:val="28"/>
                      </w:rPr>
                      <w:fldChar w:fldCharType="separate"/>
                    </w:r>
                    <w:r w:rsidRPr="005F6451">
                      <w:rPr>
                        <w:b/>
                        <w:bCs/>
                        <w:color w:val="FFFFFF" w:themeColor="background1"/>
                        <w:sz w:val="28"/>
                        <w:szCs w:val="28"/>
                      </w:rPr>
                      <w:t>2</w:t>
                    </w:r>
                    <w:r w:rsidRPr="005F6451">
                      <w:rPr>
                        <w:b/>
                        <w:bCs/>
                        <w:color w:val="FFFFFF" w:themeColor="background1"/>
                        <w:sz w:val="28"/>
                        <w:szCs w:val="28"/>
                      </w:rPr>
                      <w:fldChar w:fldCharType="end"/>
                    </w:r>
                  </w:p>
                </w:txbxContent>
              </v:textbox>
              <w10:wrap type="square" anchorx="margin" anchory="margin"/>
            </v:rect>
          </w:pict>
        </mc:Fallback>
      </mc:AlternateContent>
    </w:r>
    <w:fldSimple w:instr=" FILENAME  \* Lower  \* MERGEFORMAT ">
      <w:r w:rsidR="002945BB">
        <w:rPr>
          <w:noProof/>
        </w:rPr>
        <w:t>document5</w:t>
      </w:r>
    </w:fldSimple>
    <w:r w:rsidR="00EE593C">
      <w:t xml:space="preserve">                                                                                             </w:t>
    </w:r>
    <w:r w:rsidR="00A714DB">
      <w:fldChar w:fldCharType="begin"/>
    </w:r>
    <w:r w:rsidR="00A714DB">
      <w:instrText xml:space="preserve"> DATE  \@ "dd/MM/yyyy HH:mm:ss"  \* MERGEFORMAT </w:instrText>
    </w:r>
    <w:r w:rsidR="00A714DB">
      <w:fldChar w:fldCharType="separate"/>
    </w:r>
    <w:r w:rsidR="00A05BE9">
      <w:rPr>
        <w:noProof/>
      </w:rPr>
      <w:t>11/01/2024 14:33:20</w:t>
    </w:r>
    <w:r w:rsidR="00A714DB">
      <w:fldChar w:fldCharType="end"/>
    </w:r>
    <w:r w:rsidR="00B80832">
      <w:rPr>
        <w:noProof/>
        <w:color w:val="808080" w:themeColor="background1" w:themeShade="80"/>
      </w:rPr>
      <mc:AlternateContent>
        <mc:Choice Requires="wpg">
          <w:drawing>
            <wp:anchor distT="0" distB="0" distL="0" distR="0" simplePos="0" relativeHeight="251664384" behindDoc="0" locked="0" layoutInCell="1" allowOverlap="1" wp14:anchorId="408BC521" wp14:editId="4D16572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46415" w14:textId="77777777" w:rsidR="00B80832" w:rsidRDefault="00B80832">
                            <w:pPr>
                              <w:jc w:val="right"/>
                              <w:rPr>
                                <w:color w:val="7F7F7F" w:themeColor="text1" w:themeTint="80"/>
                              </w:rPr>
                            </w:pPr>
                          </w:p>
                          <w:p w14:paraId="76C0502B" w14:textId="77777777" w:rsidR="00B80832" w:rsidRDefault="00B8083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8BC521" id="_x0000_s1035"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BSa8qRkAwAA&#10;dQoAAA4AAAAAAAAAAAAAAAAALgIAAGRycy9lMm9Eb2MueG1sUEsBAi0AFAAGAAgAAAAhAP0EdPzc&#10;AAAABAEAAA8AAAAAAAAAAAAAAAAAvgUAAGRycy9kb3ducmV2LnhtbFBLBQYAAAAABAAEAPMAAADH&#10;BgAAA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446415" w14:textId="77777777" w:rsidR="00B80832" w:rsidRDefault="00B80832">
                      <w:pPr>
                        <w:jc w:val="right"/>
                        <w:rPr>
                          <w:color w:val="7F7F7F" w:themeColor="text1" w:themeTint="80"/>
                        </w:rPr>
                      </w:pPr>
                    </w:p>
                    <w:p w14:paraId="76C0502B" w14:textId="77777777" w:rsidR="00B80832" w:rsidRDefault="00B80832">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0336" w14:textId="77777777" w:rsidR="004F4A7F" w:rsidRDefault="004F4A7F" w:rsidP="00151790">
      <w:pPr>
        <w:spacing w:after="0" w:line="240" w:lineRule="auto"/>
      </w:pPr>
      <w:r>
        <w:separator/>
      </w:r>
    </w:p>
  </w:footnote>
  <w:footnote w:type="continuationSeparator" w:id="0">
    <w:p w14:paraId="64974A65" w14:textId="77777777" w:rsidR="004F4A7F" w:rsidRDefault="004F4A7F" w:rsidP="00151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6531" w14:textId="77777777" w:rsidR="00151790" w:rsidRPr="00397D1E" w:rsidRDefault="00FF74B9" w:rsidP="00FF0065">
    <w:pPr>
      <w:pStyle w:val="En-tte"/>
      <w:tabs>
        <w:tab w:val="left" w:pos="285"/>
        <w:tab w:val="center" w:pos="4224"/>
      </w:tabs>
      <w:rPr>
        <w:rFonts w:ascii="Amasis MT Pro Black" w:hAnsi="Amasis MT Pro Black"/>
        <w:b/>
        <w:bCs/>
        <w:i/>
        <w:iCs/>
        <w:sz w:val="80"/>
        <w:szCs w:val="80"/>
        <w:u w:val="single"/>
      </w:rPr>
    </w:pPr>
    <w:r>
      <w:rPr>
        <w:b/>
        <w:bCs/>
        <w:i/>
        <w:iCs/>
        <w:noProof/>
        <w:color w:val="000000" w:themeColor="text1"/>
        <w:sz w:val="64"/>
        <w:szCs w:val="64"/>
        <w:u w:val="single"/>
      </w:rPr>
      <mc:AlternateContent>
        <mc:Choice Requires="wps">
          <w:drawing>
            <wp:anchor distT="0" distB="0" distL="114300" distR="114300" simplePos="0" relativeHeight="251672576" behindDoc="0" locked="0" layoutInCell="1" allowOverlap="1" wp14:anchorId="0E93998F" wp14:editId="4F76AA23">
              <wp:simplePos x="0" y="0"/>
              <wp:positionH relativeFrom="column">
                <wp:posOffset>-760806</wp:posOffset>
              </wp:positionH>
              <wp:positionV relativeFrom="paragraph">
                <wp:posOffset>855878</wp:posOffset>
              </wp:positionV>
              <wp:extent cx="7320204" cy="0"/>
              <wp:effectExtent l="0" t="0" r="0" b="0"/>
              <wp:wrapNone/>
              <wp:docPr id="1435572919" name="Connecteur droit 1"/>
              <wp:cNvGraphicFramePr/>
              <a:graphic xmlns:a="http://schemas.openxmlformats.org/drawingml/2006/main">
                <a:graphicData uri="http://schemas.microsoft.com/office/word/2010/wordprocessingShape">
                  <wps:wsp>
                    <wps:cNvCnPr/>
                    <wps:spPr>
                      <a:xfrm>
                        <a:off x="0" y="0"/>
                        <a:ext cx="7320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2384B" id="Connecteur droit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9pt,67.4pt" to="516.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" strokecolor="black [3213]" strokeweight=".5pt">
              <v:stroke joinstyle="miter"/>
            </v:line>
          </w:pict>
        </mc:Fallback>
      </mc:AlternateContent>
    </w:r>
    <w:r w:rsidR="00354C47" w:rsidRPr="00397D1E">
      <w:rPr>
        <w:b/>
        <w:bCs/>
        <w:i/>
        <w:iCs/>
        <w:noProof/>
        <w:color w:val="000000" w:themeColor="text1"/>
        <w:sz w:val="64"/>
        <w:szCs w:val="64"/>
        <w:u w:val="single"/>
      </w:rPr>
      <mc:AlternateContent>
        <mc:Choice Requires="wps">
          <w:drawing>
            <wp:anchor distT="45720" distB="45720" distL="114300" distR="114300" simplePos="0" relativeHeight="251671552" behindDoc="0" locked="0" layoutInCell="1" allowOverlap="1" wp14:anchorId="1669DA7B" wp14:editId="75EF6B62">
              <wp:simplePos x="0" y="0"/>
              <wp:positionH relativeFrom="page">
                <wp:posOffset>6129629</wp:posOffset>
              </wp:positionH>
              <wp:positionV relativeFrom="paragraph">
                <wp:posOffset>176428</wp:posOffset>
              </wp:positionV>
              <wp:extent cx="1329055" cy="695325"/>
              <wp:effectExtent l="0" t="0" r="23495" b="28575"/>
              <wp:wrapSquare wrapText="bothSides"/>
              <wp:docPr id="15776248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ysClr val="window" lastClr="FFFFFF"/>
                        </a:solidFill>
                        <a:miter lim="800000"/>
                        <a:headEnd/>
                        <a:tailEnd/>
                      </a:ln>
                    </wps:spPr>
                    <wps:txbx>
                      <w:txbxContent>
                        <w:p w14:paraId="6D198C84" w14:textId="77777777" w:rsidR="00354C47" w:rsidRDefault="00354C47" w:rsidP="00FF74B9">
                          <w:pPr>
                            <w:ind w:right="57" w:firstLine="708"/>
                            <w:jc w:val="right"/>
                          </w:pPr>
                          <w:r>
                            <w:t>2023/2024</w:t>
                          </w:r>
                          <w:r>
                            <w:rPr>
                              <w:noProof/>
                            </w:rPr>
                            <w:drawing>
                              <wp:inline distT="0" distB="0" distL="0" distR="0" wp14:anchorId="43F493C3" wp14:editId="18D58B37">
                                <wp:extent cx="409651" cy="409651"/>
                                <wp:effectExtent l="0" t="0" r="9525" b="9525"/>
                                <wp:docPr id="345882994"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083083A4" w14:textId="77777777" w:rsidR="00354C47" w:rsidRDefault="00354C47" w:rsidP="00FF74B9">
                          <w:pPr>
                            <w:ind w:right="57"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9DA7B" id="_x0000_t202" coordsize="21600,21600" o:spt="202" path="m,l,21600r21600,l21600,xe">
              <v:stroke joinstyle="miter"/>
              <v:path gradientshapeok="t" o:connecttype="rect"/>
            </v:shapetype>
            <v:shape id="Zone de texte 2" o:spid="_x0000_s1026" type="#_x0000_t202" style="position:absolute;margin-left:482.65pt;margin-top:13.9pt;width:104.65pt;height:54.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" strokecolor="window">
              <v:textbox>
                <w:txbxContent>
                  <w:p w14:paraId="6D198C84" w14:textId="77777777" w:rsidR="00354C47" w:rsidRDefault="00354C47" w:rsidP="00FF74B9">
                    <w:pPr>
                      <w:ind w:right="57" w:firstLine="708"/>
                      <w:jc w:val="right"/>
                    </w:pPr>
                    <w:r>
                      <w:t>2023/2024</w:t>
                    </w:r>
                    <w:r>
                      <w:rPr>
                        <w:noProof/>
                      </w:rPr>
                      <w:drawing>
                        <wp:inline distT="0" distB="0" distL="0" distR="0" wp14:anchorId="43F493C3" wp14:editId="18D58B37">
                          <wp:extent cx="409651" cy="409651"/>
                          <wp:effectExtent l="0" t="0" r="9525" b="9525"/>
                          <wp:docPr id="345882994"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083083A4" w14:textId="77777777" w:rsidR="00354C47" w:rsidRDefault="00354C47" w:rsidP="00FF74B9">
                    <w:pPr>
                      <w:ind w:right="57" w:firstLine="708"/>
                    </w:pPr>
                  </w:p>
                </w:txbxContent>
              </v:textbox>
              <w10:wrap type="square" anchorx="page"/>
            </v:shape>
          </w:pict>
        </mc:Fallback>
      </mc:AlternateContent>
    </w:r>
    <w:r w:rsidR="00354C47" w:rsidRPr="00397D1E">
      <w:rPr>
        <w:b/>
        <w:bCs/>
        <w:i/>
        <w:iCs/>
        <w:color w:val="000000" w:themeColor="text1"/>
        <w:sz w:val="64"/>
        <w:szCs w:val="64"/>
        <w:u w:val="single"/>
      </w:rPr>
      <w:t xml:space="preserve">Gestion </w:t>
    </w:r>
    <w:r w:rsidR="004573A6" w:rsidRPr="00397D1E">
      <w:rPr>
        <w:b/>
        <w:bCs/>
        <w:i/>
        <w:iCs/>
        <w:color w:val="000000" w:themeColor="text1"/>
        <w:sz w:val="64"/>
        <w:szCs w:val="64"/>
        <w:u w:val="single"/>
      </w:rPr>
      <w:t>Expo</w:t>
    </w:r>
    <w:r w:rsidR="00354C47" w:rsidRPr="00397D1E">
      <w:rPr>
        <w:b/>
        <w:bCs/>
        <w:i/>
        <w:iCs/>
        <w:noProof/>
        <w:color w:val="000000" w:themeColor="text1"/>
        <w:sz w:val="64"/>
        <w:szCs w:val="64"/>
        <w:u w:val="single"/>
      </w:rPr>
      <w:t xml:space="preserve"> </w:t>
    </w:r>
    <w:r w:rsidR="00354C47" w:rsidRPr="00397D1E">
      <w:rPr>
        <w:b/>
        <w:bCs/>
        <w:i/>
        <w:iCs/>
        <w:noProof/>
        <w:color w:val="000000" w:themeColor="text1"/>
        <w:sz w:val="64"/>
        <w:szCs w:val="64"/>
        <w:u w:val="single"/>
      </w:rPr>
      <mc:AlternateContent>
        <mc:Choice Requires="wps">
          <w:drawing>
            <wp:anchor distT="45720" distB="45720" distL="114300" distR="114300" simplePos="0" relativeHeight="251669504" behindDoc="0" locked="0" layoutInCell="1" allowOverlap="1" wp14:anchorId="7CF79279" wp14:editId="40BB202C">
              <wp:simplePos x="0" y="0"/>
              <wp:positionH relativeFrom="page">
                <wp:posOffset>14656</wp:posOffset>
              </wp:positionH>
              <wp:positionV relativeFrom="paragraph">
                <wp:posOffset>1727</wp:posOffset>
              </wp:positionV>
              <wp:extent cx="2360930" cy="749300"/>
              <wp:effectExtent l="0" t="0" r="19685" b="12700"/>
              <wp:wrapSquare wrapText="bothSides"/>
              <wp:docPr id="9746108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7BB2539A"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033E2247" w14:textId="77777777" w:rsidR="00354C47" w:rsidRPr="00B863CB" w:rsidRDefault="00354C47" w:rsidP="00FF74B9">
                          <w:pPr>
                            <w:spacing w:before="120"/>
                            <w:ind w:left="113"/>
                            <w:rPr>
                              <w:sz w:val="16"/>
                              <w:szCs w:val="16"/>
                            </w:rPr>
                          </w:pPr>
                          <w:r>
                            <w:rPr>
                              <w:sz w:val="16"/>
                              <w:szCs w:val="16"/>
                            </w:rPr>
                            <w:t>CLEMENT</w:t>
                          </w:r>
                          <w:r w:rsidRPr="00B863CB">
                            <w:rPr>
                              <w:sz w:val="16"/>
                              <w:szCs w:val="16"/>
                            </w:rPr>
                            <w:t xml:space="preserve"> Adrie</w:t>
                          </w:r>
                          <w:r>
                            <w:rPr>
                              <w:sz w:val="16"/>
                              <w:szCs w:val="16"/>
                            </w:rPr>
                            <w:t>n</w:t>
                          </w:r>
                        </w:p>
                        <w:p w14:paraId="01B59D7E"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79279" id="_x0000_s1027" type="#_x0000_t202" style="position:absolute;margin-left:1.15pt;margin-top:.15pt;width:185.9pt;height:59pt;z-index:25166950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" strokecolor="white [3212]">
              <v:textbox>
                <w:txbxContent>
                  <w:p w14:paraId="7BB2539A" w14:textId="77777777" w:rsidR="00354C47" w:rsidRDefault="00354C47" w:rsidP="00FF74B9">
                    <w:pPr>
                      <w:spacing w:before="120"/>
                      <w:ind w:left="113"/>
                      <w:rPr>
                        <w:sz w:val="16"/>
                        <w:szCs w:val="16"/>
                      </w:rPr>
                    </w:pPr>
                    <w:r>
                      <w:rPr>
                        <w:sz w:val="16"/>
                        <w:szCs w:val="16"/>
                      </w:rPr>
                      <w:t>BUNELIER</w:t>
                    </w:r>
                    <w:r w:rsidRPr="00B863CB">
                      <w:rPr>
                        <w:sz w:val="16"/>
                        <w:szCs w:val="16"/>
                      </w:rPr>
                      <w:t xml:space="preserve"> Hugo</w:t>
                    </w:r>
                  </w:p>
                  <w:p w14:paraId="033E2247" w14:textId="77777777" w:rsidR="00354C47" w:rsidRPr="00B863CB" w:rsidRDefault="00354C47" w:rsidP="00FF74B9">
                    <w:pPr>
                      <w:spacing w:before="120"/>
                      <w:ind w:left="113"/>
                      <w:rPr>
                        <w:sz w:val="16"/>
                        <w:szCs w:val="16"/>
                      </w:rPr>
                    </w:pPr>
                    <w:r>
                      <w:rPr>
                        <w:sz w:val="16"/>
                        <w:szCs w:val="16"/>
                      </w:rPr>
                      <w:t>CLEMENT</w:t>
                    </w:r>
                    <w:r w:rsidRPr="00B863CB">
                      <w:rPr>
                        <w:sz w:val="16"/>
                        <w:szCs w:val="16"/>
                      </w:rPr>
                      <w:t xml:space="preserve"> Adrie</w:t>
                    </w:r>
                    <w:r>
                      <w:rPr>
                        <w:sz w:val="16"/>
                        <w:szCs w:val="16"/>
                      </w:rPr>
                      <w:t>n</w:t>
                    </w:r>
                  </w:p>
                  <w:p w14:paraId="01B59D7E" w14:textId="77777777" w:rsidR="00354C47" w:rsidRPr="00B863CB" w:rsidRDefault="00354C47" w:rsidP="00FF74B9">
                    <w:pPr>
                      <w:spacing w:before="120"/>
                      <w:ind w:left="113"/>
                      <w:rPr>
                        <w:sz w:val="16"/>
                        <w:szCs w:val="16"/>
                      </w:rPr>
                    </w:pPr>
                    <w:r>
                      <w:rPr>
                        <w:sz w:val="16"/>
                        <w:szCs w:val="16"/>
                      </w:rPr>
                      <w:t>NOEL</w:t>
                    </w:r>
                    <w:r w:rsidRPr="00B863CB">
                      <w:rPr>
                        <w:sz w:val="16"/>
                        <w:szCs w:val="16"/>
                      </w:rPr>
                      <w:t xml:space="preserve"> Stéphane</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5CAD" w14:textId="77777777" w:rsidR="00FF0065" w:rsidRPr="00FF0065" w:rsidRDefault="00B863CB" w:rsidP="00FF0065">
    <w:pPr>
      <w:pStyle w:val="En-tte"/>
      <w:rPr>
        <w:sz w:val="64"/>
        <w:szCs w:val="64"/>
      </w:rPr>
    </w:pPr>
    <w:r w:rsidRPr="00B863CB">
      <w:rPr>
        <w:noProof/>
        <w:color w:val="000000" w:themeColor="text1"/>
        <w:sz w:val="64"/>
        <w:szCs w:val="64"/>
      </w:rPr>
      <mc:AlternateContent>
        <mc:Choice Requires="wps">
          <w:drawing>
            <wp:anchor distT="45720" distB="45720" distL="114300" distR="114300" simplePos="0" relativeHeight="251659264" behindDoc="0" locked="0" layoutInCell="1" allowOverlap="1" wp14:anchorId="72A6F94C" wp14:editId="0AB6D272">
              <wp:simplePos x="0" y="0"/>
              <wp:positionH relativeFrom="page">
                <wp:align>left</wp:align>
              </wp:positionH>
              <wp:positionV relativeFrom="paragraph">
                <wp:posOffset>9525</wp:posOffset>
              </wp:positionV>
              <wp:extent cx="2360930" cy="749300"/>
              <wp:effectExtent l="0" t="0" r="19685"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9300"/>
                      </a:xfrm>
                      <a:prstGeom prst="rect">
                        <a:avLst/>
                      </a:prstGeom>
                      <a:solidFill>
                        <a:srgbClr val="FFFFFF"/>
                      </a:solidFill>
                      <a:ln w="9525">
                        <a:solidFill>
                          <a:schemeClr val="bg1"/>
                        </a:solidFill>
                        <a:miter lim="800000"/>
                        <a:headEnd/>
                        <a:tailEnd/>
                      </a:ln>
                    </wps:spPr>
                    <wps:txbx>
                      <w:txbxContent>
                        <w:p w14:paraId="43BF5F15" w14:textId="77777777" w:rsidR="00B863CB" w:rsidRDefault="00E13538">
                          <w:pPr>
                            <w:rPr>
                              <w:sz w:val="16"/>
                              <w:szCs w:val="16"/>
                            </w:rPr>
                          </w:pPr>
                          <w:r>
                            <w:rPr>
                              <w:sz w:val="16"/>
                              <w:szCs w:val="16"/>
                            </w:rPr>
                            <w:t>BUNELIER</w:t>
                          </w:r>
                          <w:r w:rsidR="00B863CB" w:rsidRPr="00B863CB">
                            <w:rPr>
                              <w:sz w:val="16"/>
                              <w:szCs w:val="16"/>
                            </w:rPr>
                            <w:t xml:space="preserve"> Hugo</w:t>
                          </w:r>
                        </w:p>
                        <w:p w14:paraId="1FAF750F"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292A7E6B"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2A6F94C" id="_x0000_t202" coordsize="21600,21600" o:spt="202" path="m,l,21600r21600,l21600,xe">
              <v:stroke joinstyle="miter"/>
              <v:path gradientshapeok="t" o:connecttype="rect"/>
            </v:shapetype>
            <v:shape id="_x0000_s1032" type="#_x0000_t202" style="position:absolute;margin-left:0;margin-top:.75pt;width:185.9pt;height:59pt;z-index:251659264;visibility:visible;mso-wrap-style:square;mso-width-percent:400;mso-height-percent:0;mso-wrap-distance-left:9pt;mso-wrap-distance-top:3.6pt;mso-wrap-distance-right:9pt;mso-wrap-distance-bottom:3.6pt;mso-position-horizontal:lef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" strokecolor="white [3212]">
              <v:textbox>
                <w:txbxContent>
                  <w:p w14:paraId="43BF5F15" w14:textId="77777777" w:rsidR="00B863CB" w:rsidRDefault="00E13538">
                    <w:pPr>
                      <w:rPr>
                        <w:sz w:val="16"/>
                        <w:szCs w:val="16"/>
                      </w:rPr>
                    </w:pPr>
                    <w:r>
                      <w:rPr>
                        <w:sz w:val="16"/>
                        <w:szCs w:val="16"/>
                      </w:rPr>
                      <w:t>BUNELIER</w:t>
                    </w:r>
                    <w:r w:rsidR="00B863CB" w:rsidRPr="00B863CB">
                      <w:rPr>
                        <w:sz w:val="16"/>
                        <w:szCs w:val="16"/>
                      </w:rPr>
                      <w:t xml:space="preserve"> Hugo</w:t>
                    </w:r>
                  </w:p>
                  <w:p w14:paraId="1FAF750F" w14:textId="77777777" w:rsidR="00B863CB" w:rsidRPr="00B863CB" w:rsidRDefault="00E13538">
                    <w:pPr>
                      <w:rPr>
                        <w:sz w:val="16"/>
                        <w:szCs w:val="16"/>
                      </w:rPr>
                    </w:pPr>
                    <w:r>
                      <w:rPr>
                        <w:sz w:val="16"/>
                        <w:szCs w:val="16"/>
                      </w:rPr>
                      <w:t>CLEMENT</w:t>
                    </w:r>
                    <w:r w:rsidR="00FF0065" w:rsidRPr="00B863CB">
                      <w:rPr>
                        <w:sz w:val="16"/>
                        <w:szCs w:val="16"/>
                      </w:rPr>
                      <w:t xml:space="preserve"> Adrie</w:t>
                    </w:r>
                    <w:r w:rsidR="00B863CB">
                      <w:rPr>
                        <w:sz w:val="16"/>
                        <w:szCs w:val="16"/>
                      </w:rPr>
                      <w:t>n</w:t>
                    </w:r>
                  </w:p>
                  <w:p w14:paraId="292A7E6B" w14:textId="77777777" w:rsidR="00FF0065" w:rsidRPr="00B863CB" w:rsidRDefault="00E13538">
                    <w:pPr>
                      <w:rPr>
                        <w:sz w:val="16"/>
                        <w:szCs w:val="16"/>
                      </w:rPr>
                    </w:pPr>
                    <w:r>
                      <w:rPr>
                        <w:sz w:val="16"/>
                        <w:szCs w:val="16"/>
                      </w:rPr>
                      <w:t>NOEL</w:t>
                    </w:r>
                    <w:r w:rsidR="00FF0065" w:rsidRPr="00B863CB">
                      <w:rPr>
                        <w:sz w:val="16"/>
                        <w:szCs w:val="16"/>
                      </w:rPr>
                      <w:t xml:space="preserve"> Stéphane</w:t>
                    </w:r>
                  </w:p>
                </w:txbxContent>
              </v:textbox>
              <w10:wrap type="square" anchorx="page"/>
            </v:shape>
          </w:pict>
        </mc:Fallback>
      </mc:AlternateContent>
    </w:r>
    <w:r w:rsidR="00A22FF8" w:rsidRPr="00B863CB">
      <w:rPr>
        <w:noProof/>
        <w:color w:val="000000" w:themeColor="text1"/>
        <w:sz w:val="64"/>
        <w:szCs w:val="64"/>
      </w:rPr>
      <mc:AlternateContent>
        <mc:Choice Requires="wps">
          <w:drawing>
            <wp:anchor distT="45720" distB="45720" distL="114300" distR="114300" simplePos="0" relativeHeight="251661312" behindDoc="0" locked="0" layoutInCell="1" allowOverlap="1" wp14:anchorId="22B42061" wp14:editId="734AEF38">
              <wp:simplePos x="0" y="0"/>
              <wp:positionH relativeFrom="page">
                <wp:align>right</wp:align>
              </wp:positionH>
              <wp:positionV relativeFrom="paragraph">
                <wp:posOffset>9525</wp:posOffset>
              </wp:positionV>
              <wp:extent cx="1329055" cy="695325"/>
              <wp:effectExtent l="0" t="0" r="23495" b="28575"/>
              <wp:wrapSquare wrapText="bothSides"/>
              <wp:docPr id="958593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695325"/>
                      </a:xfrm>
                      <a:prstGeom prst="rect">
                        <a:avLst/>
                      </a:prstGeom>
                      <a:solidFill>
                        <a:srgbClr val="FFFFFF"/>
                      </a:solidFill>
                      <a:ln w="9525">
                        <a:solidFill>
                          <a:schemeClr val="bg1"/>
                        </a:solidFill>
                        <a:miter lim="800000"/>
                        <a:headEnd/>
                        <a:tailEnd/>
                      </a:ln>
                    </wps:spPr>
                    <wps:txbx>
                      <w:txbxContent>
                        <w:p w14:paraId="6D1473A5" w14:textId="77777777" w:rsidR="00A22FF8" w:rsidRDefault="00A22FF8" w:rsidP="00354C47">
                          <w:pPr>
                            <w:ind w:firstLine="708"/>
                            <w:jc w:val="right"/>
                          </w:pPr>
                          <w:r>
                            <w:t>2023/2024</w:t>
                          </w:r>
                          <w:r w:rsidR="00354C47">
                            <w:rPr>
                              <w:noProof/>
                            </w:rPr>
                            <w:drawing>
                              <wp:inline distT="0" distB="0" distL="0" distR="0" wp14:anchorId="534A7B9F" wp14:editId="6B7556E7">
                                <wp:extent cx="409651" cy="409651"/>
                                <wp:effectExtent l="0" t="0" r="9525" b="9525"/>
                                <wp:docPr id="1776491088"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44A5839E" w14:textId="77777777" w:rsidR="00354C47" w:rsidRDefault="00354C47" w:rsidP="00A22FF8">
                          <w:pPr>
                            <w:ind w:firstLine="70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42061" id="_x0000_s1033" type="#_x0000_t202" style="position:absolute;margin-left:53.45pt;margin-top:.75pt;width:104.65pt;height:54.7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" strokecolor="white [3212]">
              <v:textbox>
                <w:txbxContent>
                  <w:p w14:paraId="6D1473A5" w14:textId="77777777" w:rsidR="00A22FF8" w:rsidRDefault="00A22FF8" w:rsidP="00354C47">
                    <w:pPr>
                      <w:ind w:firstLine="708"/>
                      <w:jc w:val="right"/>
                    </w:pPr>
                    <w:r>
                      <w:t>2023/2024</w:t>
                    </w:r>
                    <w:r w:rsidR="00354C47">
                      <w:rPr>
                        <w:noProof/>
                      </w:rPr>
                      <w:drawing>
                        <wp:inline distT="0" distB="0" distL="0" distR="0" wp14:anchorId="534A7B9F" wp14:editId="6B7556E7">
                          <wp:extent cx="409651" cy="409651"/>
                          <wp:effectExtent l="0" t="0" r="9525" b="9525"/>
                          <wp:docPr id="1776491088" name="Image 1" descr="Une image contenant cercle, art,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9044" name="Image 1" descr="Une image contenant cercle, art, Graphique, logo&#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417022" cy="417022"/>
                                  </a:xfrm>
                                  <a:prstGeom prst="rect">
                                    <a:avLst/>
                                  </a:prstGeom>
                                  <a:noFill/>
                                  <a:ln>
                                    <a:noFill/>
                                  </a:ln>
                                </pic:spPr>
                              </pic:pic>
                            </a:graphicData>
                          </a:graphic>
                        </wp:inline>
                      </w:drawing>
                    </w:r>
                  </w:p>
                  <w:p w14:paraId="44A5839E" w14:textId="77777777" w:rsidR="00354C47" w:rsidRDefault="00354C47" w:rsidP="00A22FF8">
                    <w:pPr>
                      <w:ind w:firstLine="708"/>
                    </w:pPr>
                  </w:p>
                </w:txbxContent>
              </v:textbox>
              <w10:wrap type="square" anchorx="page"/>
            </v:shape>
          </w:pict>
        </mc:Fallback>
      </mc:AlternateContent>
    </w:r>
    <w:r w:rsidR="00FF0065" w:rsidRPr="00B863CB">
      <w:rPr>
        <w:color w:val="000000" w:themeColor="text1"/>
        <w:sz w:val="64"/>
        <w:szCs w:val="64"/>
      </w:rPr>
      <w:t>Gestion des accès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36B5"/>
    <w:multiLevelType w:val="hybridMultilevel"/>
    <w:tmpl w:val="1E3E80C8"/>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070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BB"/>
    <w:rsid w:val="00014F46"/>
    <w:rsid w:val="0004706D"/>
    <w:rsid w:val="000908D9"/>
    <w:rsid w:val="000A4361"/>
    <w:rsid w:val="000E29E6"/>
    <w:rsid w:val="00117203"/>
    <w:rsid w:val="00151790"/>
    <w:rsid w:val="001D2B0D"/>
    <w:rsid w:val="001D6B7F"/>
    <w:rsid w:val="002226E3"/>
    <w:rsid w:val="002945BB"/>
    <w:rsid w:val="0033263E"/>
    <w:rsid w:val="00354C47"/>
    <w:rsid w:val="003606CC"/>
    <w:rsid w:val="00377997"/>
    <w:rsid w:val="00397D1E"/>
    <w:rsid w:val="003A1F51"/>
    <w:rsid w:val="003D7EC5"/>
    <w:rsid w:val="00407438"/>
    <w:rsid w:val="0042003C"/>
    <w:rsid w:val="00436106"/>
    <w:rsid w:val="004420A8"/>
    <w:rsid w:val="004573A6"/>
    <w:rsid w:val="00465571"/>
    <w:rsid w:val="0047048B"/>
    <w:rsid w:val="00484211"/>
    <w:rsid w:val="004F4A7F"/>
    <w:rsid w:val="00534720"/>
    <w:rsid w:val="005F6451"/>
    <w:rsid w:val="00601847"/>
    <w:rsid w:val="00614C6C"/>
    <w:rsid w:val="00722A61"/>
    <w:rsid w:val="007705B7"/>
    <w:rsid w:val="00794DF2"/>
    <w:rsid w:val="007F1766"/>
    <w:rsid w:val="00825D10"/>
    <w:rsid w:val="009354A1"/>
    <w:rsid w:val="00A05BE9"/>
    <w:rsid w:val="00A2217D"/>
    <w:rsid w:val="00A22FF8"/>
    <w:rsid w:val="00A23AF1"/>
    <w:rsid w:val="00A45327"/>
    <w:rsid w:val="00A608A3"/>
    <w:rsid w:val="00A714DB"/>
    <w:rsid w:val="00A97CB2"/>
    <w:rsid w:val="00AB5664"/>
    <w:rsid w:val="00AC2CAE"/>
    <w:rsid w:val="00AD5C70"/>
    <w:rsid w:val="00B025AC"/>
    <w:rsid w:val="00B03254"/>
    <w:rsid w:val="00B04F37"/>
    <w:rsid w:val="00B80832"/>
    <w:rsid w:val="00B863CB"/>
    <w:rsid w:val="00BD49D3"/>
    <w:rsid w:val="00C07F23"/>
    <w:rsid w:val="00C22F57"/>
    <w:rsid w:val="00C433F1"/>
    <w:rsid w:val="00CA2623"/>
    <w:rsid w:val="00D5447E"/>
    <w:rsid w:val="00E13538"/>
    <w:rsid w:val="00E62B65"/>
    <w:rsid w:val="00EE593C"/>
    <w:rsid w:val="00FF0065"/>
    <w:rsid w:val="00FF74B9"/>
    <w:rsid w:val="050DC10C"/>
    <w:rsid w:val="2613CE43"/>
    <w:rsid w:val="273C7B43"/>
    <w:rsid w:val="36C0C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C4AF1"/>
  <w15:chartTrackingRefBased/>
  <w15:docId w15:val="{CBC6D088-6E10-4C98-A5F6-FAA98061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1790"/>
    <w:pPr>
      <w:tabs>
        <w:tab w:val="center" w:pos="4536"/>
        <w:tab w:val="right" w:pos="9072"/>
      </w:tabs>
      <w:spacing w:after="0" w:line="240" w:lineRule="auto"/>
    </w:pPr>
  </w:style>
  <w:style w:type="character" w:customStyle="1" w:styleId="En-tteCar">
    <w:name w:val="En-tête Car"/>
    <w:basedOn w:val="Policepardfaut"/>
    <w:link w:val="En-tte"/>
    <w:uiPriority w:val="99"/>
    <w:rsid w:val="00151790"/>
  </w:style>
  <w:style w:type="paragraph" w:styleId="Pieddepage">
    <w:name w:val="footer"/>
    <w:basedOn w:val="Normal"/>
    <w:link w:val="PieddepageCar"/>
    <w:uiPriority w:val="99"/>
    <w:unhideWhenUsed/>
    <w:rsid w:val="001517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1790"/>
  </w:style>
  <w:style w:type="paragraph" w:customStyle="1" w:styleId="Titres">
    <w:name w:val="Titres"/>
    <w:basedOn w:val="Normal"/>
    <w:link w:val="TitresCar"/>
    <w:qFormat/>
    <w:rsid w:val="00A608A3"/>
    <w:pPr>
      <w:ind w:left="2124" w:firstLine="708"/>
    </w:pPr>
    <w:rPr>
      <w:rFonts w:ascii="Amasis MT Pro Black" w:hAnsi="Amasis MT Pro Black"/>
      <w:sz w:val="26"/>
      <w:szCs w:val="26"/>
    </w:rPr>
  </w:style>
  <w:style w:type="character" w:customStyle="1" w:styleId="TitresCar">
    <w:name w:val="Titres Car"/>
    <w:basedOn w:val="Policepardfaut"/>
    <w:link w:val="Titres"/>
    <w:rsid w:val="00A608A3"/>
    <w:rPr>
      <w:rFonts w:ascii="Amasis MT Pro Black" w:hAnsi="Amasis MT Pro Black"/>
      <w:sz w:val="26"/>
      <w:szCs w:val="26"/>
    </w:rPr>
  </w:style>
  <w:style w:type="paragraph" w:styleId="NormalWeb">
    <w:name w:val="Normal (Web)"/>
    <w:basedOn w:val="Normal"/>
    <w:link w:val="NormalWebCar"/>
    <w:uiPriority w:val="99"/>
    <w:semiHidden/>
    <w:unhideWhenUsed/>
    <w:rsid w:val="00AD5C7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UML">
    <w:name w:val="UML"/>
    <w:basedOn w:val="NormalWeb"/>
    <w:link w:val="UMLCar"/>
    <w:qFormat/>
    <w:rsid w:val="00AD5C70"/>
  </w:style>
  <w:style w:type="character" w:customStyle="1" w:styleId="NormalWebCar">
    <w:name w:val="Normal (Web) Car"/>
    <w:basedOn w:val="Policepardfaut"/>
    <w:link w:val="NormalWeb"/>
    <w:uiPriority w:val="99"/>
    <w:semiHidden/>
    <w:rsid w:val="00AD5C70"/>
    <w:rPr>
      <w:rFonts w:ascii="Times New Roman" w:eastAsia="Times New Roman" w:hAnsi="Times New Roman" w:cs="Times New Roman"/>
      <w:sz w:val="24"/>
      <w:szCs w:val="24"/>
      <w:lang w:eastAsia="fr-FR"/>
    </w:rPr>
  </w:style>
  <w:style w:type="character" w:customStyle="1" w:styleId="UMLCar">
    <w:name w:val="UML Car"/>
    <w:basedOn w:val="NormalWebCar"/>
    <w:link w:val="UML"/>
    <w:rsid w:val="00AD5C70"/>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1423">
      <w:bodyDiv w:val="1"/>
      <w:marLeft w:val="0"/>
      <w:marRight w:val="0"/>
      <w:marTop w:val="0"/>
      <w:marBottom w:val="0"/>
      <w:divBdr>
        <w:top w:val="none" w:sz="0" w:space="0" w:color="auto"/>
        <w:left w:val="none" w:sz="0" w:space="0" w:color="auto"/>
        <w:bottom w:val="none" w:sz="0" w:space="0" w:color="auto"/>
        <w:right w:val="none" w:sz="0" w:space="0" w:color="auto"/>
      </w:divBdr>
    </w:div>
    <w:div w:id="946162182">
      <w:bodyDiv w:val="1"/>
      <w:marLeft w:val="0"/>
      <w:marRight w:val="0"/>
      <w:marTop w:val="0"/>
      <w:marBottom w:val="0"/>
      <w:divBdr>
        <w:top w:val="none" w:sz="0" w:space="0" w:color="auto"/>
        <w:left w:val="none" w:sz="0" w:space="0" w:color="auto"/>
        <w:bottom w:val="none" w:sz="0" w:space="0" w:color="auto"/>
        <w:right w:val="none" w:sz="0" w:space="0" w:color="auto"/>
      </w:divBdr>
    </w:div>
    <w:div w:id="13340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TS%20SNIR2\Projet2024\modele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E549-5C3E-4751-97AF-69C4BEEA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modeleWORD</Template>
  <TotalTime>1</TotalTime>
  <Pages>1</Pages>
  <Words>151</Words>
  <Characters>833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CLEMENT</dc:creator>
  <cp:keywords/>
  <dc:description/>
  <cp:lastModifiedBy>Adrien CLÉMENT</cp:lastModifiedBy>
  <cp:revision>4</cp:revision>
  <dcterms:created xsi:type="dcterms:W3CDTF">2024-01-11T13:17:00Z</dcterms:created>
  <dcterms:modified xsi:type="dcterms:W3CDTF">2024-01-11T13:33:00Z</dcterms:modified>
</cp:coreProperties>
</file>
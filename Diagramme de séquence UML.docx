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2FDE" w14:textId="77777777" w:rsidR="00A608A3" w:rsidRDefault="00A608A3" w:rsidP="0000586A"/>
    <w:p w14:paraId="660EED1D" w14:textId="77777777" w:rsidR="00AD5C70" w:rsidRPr="004F1D89" w:rsidRDefault="00AD5C70" w:rsidP="004420A8">
      <w:pPr>
        <w:pStyle w:val="Titres"/>
        <w:ind w:left="0" w:firstLine="0"/>
        <w:jc w:val="center"/>
        <w:rPr>
          <w:u w:val="single"/>
        </w:rPr>
      </w:pPr>
      <w:r w:rsidRPr="004F1D89">
        <w:rPr>
          <w:u w:val="single"/>
        </w:rPr>
        <w:t>Diagramme de séquence UML</w:t>
      </w:r>
    </w:p>
    <w:p w14:paraId="65AB5C62" w14:textId="77777777" w:rsidR="00AB5664" w:rsidRDefault="00AB5664" w:rsidP="00A2217D">
      <w:pPr>
        <w:pStyle w:val="Titres"/>
      </w:pPr>
    </w:p>
    <w:p w14:paraId="7A03F630" w14:textId="2F0A993A" w:rsidR="00A2217D" w:rsidRPr="00A2217D" w:rsidRDefault="00A2217D" w:rsidP="00A2217D">
      <w:pPr>
        <w:pStyle w:val="Titres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2217D">
        <w:rPr>
          <w:rFonts w:ascii="Times New Roman" w:eastAsia="Times New Roman" w:hAnsi="Times New Roman" w:cs="Times New Roman"/>
          <w:sz w:val="24"/>
          <w:szCs w:val="24"/>
          <w:lang w:eastAsia="fr-FR"/>
        </w:rPr>
        <w:t>Diagramme de séquence UML – Création d’une exposition</w:t>
      </w:r>
    </w:p>
    <w:p w14:paraId="0508806F" w14:textId="3FD7158E" w:rsidR="00722A61" w:rsidRDefault="00D73DD8" w:rsidP="00722A61">
      <w:pPr>
        <w:jc w:val="center"/>
      </w:pPr>
      <w:r>
        <w:rPr>
          <w:noProof/>
        </w:rPr>
        <w:drawing>
          <wp:inline distT="0" distB="0" distL="0" distR="0" wp14:anchorId="3962B610" wp14:editId="2CA414E1">
            <wp:extent cx="5760720" cy="3949700"/>
            <wp:effectExtent l="0" t="0" r="0" b="0"/>
            <wp:docPr id="1" name="Image 1" descr="Aperçu de l’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erçu de l’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D281" w14:textId="77777777" w:rsidR="00AD5C70" w:rsidRDefault="00AD5C70" w:rsidP="00722A61">
      <w:pPr>
        <w:jc w:val="center"/>
      </w:pPr>
    </w:p>
    <w:p w14:paraId="091F70D7" w14:textId="14A05B35" w:rsidR="00AD5C70" w:rsidRDefault="00AD5C70" w:rsidP="00AD5C70">
      <w:pPr>
        <w:pStyle w:val="UML"/>
      </w:pPr>
    </w:p>
    <w:p w14:paraId="163890A5" w14:textId="77777777" w:rsidR="00AD5C70" w:rsidRDefault="00AD5C70" w:rsidP="00AD5C70">
      <w:pPr>
        <w:pStyle w:val="UML"/>
      </w:pPr>
    </w:p>
    <w:p w14:paraId="1311C7AF" w14:textId="77777777" w:rsidR="00AD5C70" w:rsidRDefault="00AD5C70" w:rsidP="00AD5C70">
      <w:pPr>
        <w:pStyle w:val="UML"/>
      </w:pPr>
    </w:p>
    <w:p w14:paraId="2C2651D4" w14:textId="77777777" w:rsidR="00AD5C70" w:rsidRDefault="00AD5C70" w:rsidP="00AD5C70">
      <w:pPr>
        <w:pStyle w:val="UML"/>
      </w:pPr>
    </w:p>
    <w:p w14:paraId="551DEFE8" w14:textId="484F524B" w:rsidR="00AD5C70" w:rsidRDefault="00AD5C70" w:rsidP="00AD5C70">
      <w:pPr>
        <w:pStyle w:val="UML"/>
      </w:pPr>
    </w:p>
    <w:p w14:paraId="78897277" w14:textId="77777777" w:rsidR="00AD5C70" w:rsidRDefault="00AD5C70" w:rsidP="00AD5C70">
      <w:pPr>
        <w:pStyle w:val="UML"/>
      </w:pPr>
    </w:p>
    <w:p w14:paraId="4BF9419B" w14:textId="77777777" w:rsidR="00AD5C70" w:rsidRDefault="00AD5C70" w:rsidP="00AD5C70">
      <w:pPr>
        <w:pStyle w:val="UML"/>
      </w:pPr>
    </w:p>
    <w:p w14:paraId="3456B33F" w14:textId="77777777" w:rsidR="00AD5C70" w:rsidRDefault="00AD5C70" w:rsidP="00AD5C70">
      <w:pPr>
        <w:pStyle w:val="UML"/>
      </w:pPr>
    </w:p>
    <w:p w14:paraId="01C259B0" w14:textId="77777777" w:rsidR="004420A8" w:rsidRDefault="004420A8" w:rsidP="00AD5C70">
      <w:pPr>
        <w:pStyle w:val="UML"/>
      </w:pPr>
    </w:p>
    <w:p w14:paraId="17F769EA" w14:textId="77777777" w:rsidR="00B80832" w:rsidRPr="00B80832" w:rsidRDefault="00AD5C70" w:rsidP="004420A8">
      <w:pPr>
        <w:pStyle w:val="UML"/>
      </w:pPr>
      <w:r>
        <w:lastRenderedPageBreak/>
        <w:t>Diagramme de séquence UML – Accès d’un visiteur à l’exposition</w:t>
      </w:r>
    </w:p>
    <w:p w14:paraId="09A6F999" w14:textId="77777777" w:rsidR="00B80832" w:rsidRPr="00B80832" w:rsidRDefault="004420A8" w:rsidP="00B80832">
      <w:r>
        <w:rPr>
          <w:noProof/>
        </w:rPr>
        <w:drawing>
          <wp:inline distT="0" distB="0" distL="0" distR="0" wp14:anchorId="292E6974" wp14:editId="749043C1">
            <wp:extent cx="5760720" cy="4562475"/>
            <wp:effectExtent l="0" t="0" r="0" b="9525"/>
            <wp:docPr id="1792760200" name="Image 1" descr="Une image contenant texte, diagramm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60200" name="Image 1" descr="Une image contenant texte, diagramme, ligne, Parallè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26EA" w14:textId="77777777" w:rsidR="00B80832" w:rsidRDefault="00B80832" w:rsidP="00B80832">
      <w:pPr>
        <w:rPr>
          <w:noProof/>
        </w:rPr>
      </w:pPr>
    </w:p>
    <w:p w14:paraId="645BD205" w14:textId="77777777" w:rsidR="00C22F57" w:rsidRDefault="00C22F57" w:rsidP="004420A8">
      <w:pPr>
        <w:pStyle w:val="NormalWeb"/>
      </w:pPr>
    </w:p>
    <w:p w14:paraId="3195030D" w14:textId="77777777" w:rsidR="00C22F57" w:rsidRDefault="00C22F57" w:rsidP="004420A8">
      <w:pPr>
        <w:pStyle w:val="NormalWeb"/>
      </w:pPr>
    </w:p>
    <w:p w14:paraId="3CA2DF84" w14:textId="77777777" w:rsidR="00C22F57" w:rsidRDefault="00C22F57" w:rsidP="004420A8">
      <w:pPr>
        <w:pStyle w:val="NormalWeb"/>
      </w:pPr>
    </w:p>
    <w:p w14:paraId="4F65A3F8" w14:textId="77777777" w:rsidR="00C22F57" w:rsidRDefault="00C22F57" w:rsidP="004420A8">
      <w:pPr>
        <w:pStyle w:val="NormalWeb"/>
      </w:pPr>
    </w:p>
    <w:p w14:paraId="095032D8" w14:textId="77777777" w:rsidR="00C22F57" w:rsidRDefault="00C22F57" w:rsidP="004420A8">
      <w:pPr>
        <w:pStyle w:val="NormalWeb"/>
      </w:pPr>
    </w:p>
    <w:p w14:paraId="64BB4276" w14:textId="77777777" w:rsidR="00C22F57" w:rsidRDefault="00C22F57" w:rsidP="004420A8">
      <w:pPr>
        <w:pStyle w:val="NormalWeb"/>
      </w:pPr>
    </w:p>
    <w:p w14:paraId="7EF19955" w14:textId="77777777" w:rsidR="00C22F57" w:rsidRDefault="00C22F57" w:rsidP="004420A8">
      <w:pPr>
        <w:pStyle w:val="NormalWeb"/>
      </w:pPr>
    </w:p>
    <w:p w14:paraId="1594445F" w14:textId="77777777" w:rsidR="00C22F57" w:rsidRDefault="00C22F57" w:rsidP="004420A8">
      <w:pPr>
        <w:pStyle w:val="NormalWeb"/>
      </w:pPr>
    </w:p>
    <w:p w14:paraId="740FB8F7" w14:textId="77777777" w:rsidR="00C22F57" w:rsidRDefault="00C22F57" w:rsidP="004420A8">
      <w:pPr>
        <w:pStyle w:val="NormalWeb"/>
      </w:pPr>
    </w:p>
    <w:p w14:paraId="1A37CE60" w14:textId="77777777" w:rsidR="00C22F57" w:rsidRDefault="00C22F57" w:rsidP="004420A8">
      <w:pPr>
        <w:pStyle w:val="NormalWeb"/>
      </w:pPr>
    </w:p>
    <w:p w14:paraId="739D900E" w14:textId="1F7C3E0B" w:rsidR="004420A8" w:rsidRPr="00B80832" w:rsidRDefault="004420A8" w:rsidP="0000586A">
      <w:pPr>
        <w:pStyle w:val="NormalWeb"/>
      </w:pPr>
      <w:r>
        <w:lastRenderedPageBreak/>
        <w:t>Diagramme de séquence UML – Visualisation des expositions passées</w:t>
      </w:r>
    </w:p>
    <w:p w14:paraId="7EAC5E58" w14:textId="77777777" w:rsidR="00B80832" w:rsidRDefault="004420A8" w:rsidP="00B80832">
      <w:pPr>
        <w:jc w:val="center"/>
      </w:pPr>
      <w:r>
        <w:rPr>
          <w:noProof/>
        </w:rPr>
        <w:drawing>
          <wp:inline distT="0" distB="0" distL="0" distR="0" wp14:anchorId="5D84414B" wp14:editId="35C9AF97">
            <wp:extent cx="5760720" cy="4855845"/>
            <wp:effectExtent l="0" t="0" r="0" b="1905"/>
            <wp:docPr id="49466662" name="Image 1" descr="Une image contenant texte, diagramm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6662" name="Image 1" descr="Une image contenant texte, diagramme, ligne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6083" w14:textId="77777777" w:rsidR="0033263E" w:rsidRDefault="0033263E" w:rsidP="00B80832">
      <w:pPr>
        <w:jc w:val="center"/>
      </w:pPr>
    </w:p>
    <w:p w14:paraId="30FF55E3" w14:textId="77777777" w:rsidR="0033263E" w:rsidRDefault="0033263E" w:rsidP="00B80832">
      <w:pPr>
        <w:jc w:val="center"/>
      </w:pPr>
    </w:p>
    <w:p w14:paraId="4E8EA634" w14:textId="77777777" w:rsidR="00C22F57" w:rsidRDefault="00C22F57" w:rsidP="00B80832">
      <w:pPr>
        <w:jc w:val="center"/>
      </w:pPr>
    </w:p>
    <w:p w14:paraId="518AF055" w14:textId="77777777" w:rsidR="00C22F57" w:rsidRDefault="00C22F57" w:rsidP="00B80832">
      <w:pPr>
        <w:jc w:val="center"/>
      </w:pPr>
    </w:p>
    <w:p w14:paraId="5A32C5BE" w14:textId="77777777" w:rsidR="00C22F57" w:rsidRDefault="00C22F57" w:rsidP="00B80832">
      <w:pPr>
        <w:jc w:val="center"/>
      </w:pPr>
    </w:p>
    <w:p w14:paraId="68D8F432" w14:textId="77777777" w:rsidR="00C22F57" w:rsidRDefault="00C22F57" w:rsidP="00B80832">
      <w:pPr>
        <w:jc w:val="center"/>
      </w:pPr>
    </w:p>
    <w:p w14:paraId="661D0AC3" w14:textId="77777777" w:rsidR="00C22F57" w:rsidRDefault="00C22F57" w:rsidP="00B80832">
      <w:pPr>
        <w:jc w:val="center"/>
      </w:pPr>
    </w:p>
    <w:p w14:paraId="0332CA90" w14:textId="77777777" w:rsidR="00C22F57" w:rsidRDefault="00C22F57" w:rsidP="00B80832">
      <w:pPr>
        <w:jc w:val="center"/>
      </w:pPr>
    </w:p>
    <w:p w14:paraId="4E91A31E" w14:textId="77777777" w:rsidR="00C22F57" w:rsidRDefault="00C22F57" w:rsidP="00B80832">
      <w:pPr>
        <w:jc w:val="center"/>
      </w:pPr>
    </w:p>
    <w:p w14:paraId="442BA791" w14:textId="77777777" w:rsidR="00C22F57" w:rsidRDefault="00C22F57" w:rsidP="00B80832">
      <w:pPr>
        <w:jc w:val="center"/>
      </w:pPr>
    </w:p>
    <w:p w14:paraId="59C84535" w14:textId="77777777" w:rsidR="00C22F57" w:rsidRDefault="00C22F57" w:rsidP="00B80832">
      <w:pPr>
        <w:jc w:val="center"/>
      </w:pPr>
    </w:p>
    <w:p w14:paraId="5F564F34" w14:textId="2AF7D4B3" w:rsidR="0033263E" w:rsidRDefault="0033263E" w:rsidP="0033263E">
      <w:pPr>
        <w:pStyle w:val="NormalWeb"/>
      </w:pPr>
      <w:r>
        <w:t>Diagramme de séquence UML – Enregistrement d’un visiteur</w:t>
      </w:r>
    </w:p>
    <w:p w14:paraId="0D2968AB" w14:textId="77777777" w:rsidR="0033263E" w:rsidRDefault="0033263E" w:rsidP="00B8083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562096D" wp14:editId="6D105EB4">
            <wp:extent cx="5760720" cy="3136265"/>
            <wp:effectExtent l="0" t="0" r="0" b="6985"/>
            <wp:docPr id="123382736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2736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445D" w14:textId="7B979794" w:rsidR="00354C47" w:rsidRPr="00354C47" w:rsidRDefault="00354C47" w:rsidP="00354C47">
      <w:pPr>
        <w:tabs>
          <w:tab w:val="left" w:pos="1693"/>
        </w:tabs>
      </w:pPr>
    </w:p>
    <w:sectPr w:rsidR="00354C47" w:rsidRPr="00354C47" w:rsidSect="009E0F5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400C0" w14:textId="77777777" w:rsidR="009E0F51" w:rsidRDefault="009E0F51" w:rsidP="00151790">
      <w:pPr>
        <w:spacing w:after="0" w:line="240" w:lineRule="auto"/>
      </w:pPr>
      <w:r>
        <w:separator/>
      </w:r>
    </w:p>
  </w:endnote>
  <w:endnote w:type="continuationSeparator" w:id="0">
    <w:p w14:paraId="2D4EAFD7" w14:textId="77777777" w:rsidR="009E0F51" w:rsidRDefault="009E0F51" w:rsidP="00151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F1CBC" w14:textId="6BBE6F74" w:rsidR="00C433F1" w:rsidRDefault="00000000" w:rsidP="00014F46">
    <w:pPr>
      <w:pStyle w:val="Pieddepage"/>
    </w:pPr>
    <w:fldSimple w:instr=" FILENAME  \* Lower  \* MERGEFORMAT ">
      <w:r w:rsidR="004F1D89">
        <w:rPr>
          <w:noProof/>
        </w:rPr>
        <w:t>diagramme de séquence uml</w:t>
      </w:r>
    </w:fldSimple>
    <w:r w:rsidR="00C22F57"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01C1E79C" wp14:editId="06DEFA5B">
              <wp:simplePos x="0" y="0"/>
              <wp:positionH relativeFrom="rightMargin">
                <wp:posOffset>-850265</wp:posOffset>
              </wp:positionH>
              <wp:positionV relativeFrom="bottomMargin">
                <wp:posOffset>180340</wp:posOffset>
              </wp:positionV>
              <wp:extent cx="1304925" cy="320040"/>
              <wp:effectExtent l="0" t="0" r="9525" b="3810"/>
              <wp:wrapSquare wrapText="bothSides"/>
              <wp:docPr id="1507615519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159E28" w14:textId="77777777" w:rsidR="00B80832" w:rsidRDefault="00C22F5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22F5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Page </w:t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instrText>PAGE  \* Arabic  \* MERGEFORMAT</w:instrText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 w:rsidRPr="00C22F57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sur </w:t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instrText>NUMPAGES  \* Arabic  \* MERGEFORMAT</w:instrText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C22F5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C1E79C" id="Rectangle 8" o:spid="_x0000_s1028" style="position:absolute;margin-left:-66.95pt;margin-top:14.2pt;width:102.75pt;height:25.2pt;z-index:25166643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" fillcolor="black [3213]" stroked="f" strokeweight="3pt">
              <v:textbox>
                <w:txbxContent>
                  <w:p w14:paraId="5B159E28" w14:textId="77777777" w:rsidR="00B80832" w:rsidRDefault="00C22F5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C22F57">
                      <w:rPr>
                        <w:color w:val="FFFFFF" w:themeColor="background1"/>
                        <w:sz w:val="28"/>
                        <w:szCs w:val="28"/>
                      </w:rPr>
                      <w:t xml:space="preserve">Page </w:t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instrText>PAGE  \* Arabic  \* MERGEFORMAT</w:instrText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 w:rsidRPr="00C22F57">
                      <w:rPr>
                        <w:color w:val="FFFFFF" w:themeColor="background1"/>
                        <w:sz w:val="28"/>
                        <w:szCs w:val="28"/>
                      </w:rPr>
                      <w:t xml:space="preserve"> sur </w:t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instrText>NUMPAGES  \* Arabic  \* MERGEFORMAT</w:instrText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C22F5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014F46">
      <w:t xml:space="preserve">      </w:t>
    </w:r>
    <w:r w:rsidR="004F1D89">
      <w:t xml:space="preserve">                                                         </w:t>
    </w:r>
    <w:r w:rsidR="00A97CB2">
      <w:fldChar w:fldCharType="begin"/>
    </w:r>
    <w:r w:rsidR="00A97CB2">
      <w:instrText xml:space="preserve"> DATE  \@ "dd/MM/yyyy HH:mm:ss"  \* MERGEFORMAT </w:instrText>
    </w:r>
    <w:r w:rsidR="00A97CB2">
      <w:fldChar w:fldCharType="separate"/>
    </w:r>
    <w:r w:rsidR="00D73DD8">
      <w:rPr>
        <w:noProof/>
      </w:rPr>
      <w:t>11/01/2024 14:35:00</w:t>
    </w:r>
    <w:r w:rsidR="00A97CB2">
      <w:fldChar w:fldCharType="end"/>
    </w:r>
    <w:r w:rsidR="00B80832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7456" behindDoc="0" locked="0" layoutInCell="1" allowOverlap="1" wp14:anchorId="33372EC2" wp14:editId="67098DB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236213239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078802284" name="Rectangle 2078802284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08475367" name="Zone de texte 1008475367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1CB31" w14:textId="77777777" w:rsidR="00B80832" w:rsidRDefault="00B80832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3D4CC7CE" w14:textId="77777777" w:rsidR="00B80832" w:rsidRDefault="00B8083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372EC2" id="Groupe 7" o:spid="_x0000_s1029" style="position:absolute;margin-left:416.8pt;margin-top:0;width:468pt;height:25.2pt;z-index:25166745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FvIoat2AwAAlQoAAA4AAAAAAAAAAAAAAAAALgIAAGRycy9lMm9Eb2MueG1sUEsB&#10;Ai0AFAAGAAgAAAAhAP0EdPzcAAAABAEAAA8AAAAAAAAAAAAAAAAA0AUAAGRycy9kb3ducmV2Lnht&#10;bFBLBQYAAAAABAAEAPMAAADZBgAAAAA=&#10;">
              <v:rect id="Rectangle 2078802284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08475367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" filled="f" stroked="f" strokeweight=".5pt">
                <v:textbox inset=",,,0">
                  <w:txbxContent>
                    <w:p w14:paraId="1C31CB31" w14:textId="77777777" w:rsidR="00B80832" w:rsidRDefault="00B80832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3D4CC7CE" w14:textId="77777777" w:rsidR="00B80832" w:rsidRDefault="00B8083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3F79" w14:textId="1C813E39" w:rsidR="00465571" w:rsidRDefault="005F6451" w:rsidP="00EE593C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8D0012D" wp14:editId="0ECA0C58">
              <wp:simplePos x="0" y="0"/>
              <wp:positionH relativeFrom="rightMargin">
                <wp:posOffset>-983615</wp:posOffset>
              </wp:positionH>
              <wp:positionV relativeFrom="bottomMargin">
                <wp:posOffset>180340</wp:posOffset>
              </wp:positionV>
              <wp:extent cx="1438275" cy="320040"/>
              <wp:effectExtent l="0" t="0" r="9525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8275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AEE5A8" w14:textId="77777777" w:rsidR="00EE593C" w:rsidRDefault="005F6451" w:rsidP="00EE593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5F645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Page </w:t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instrText>PAGE  \* Arabic  \* MERGEFORMAT</w:instrText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  <w:r w:rsidRPr="005F6451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sur </w:t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instrText>NUMPAGES  \* Arabic  \* MERGEFORMAT</w:instrText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5F6451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D0012D" id="_x0000_s1034" style="position:absolute;margin-left:-77.45pt;margin-top:14.2pt;width:113.25pt;height:25.2pt;z-index:25166336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" fillcolor="black [3213]" stroked="f" strokeweight="3pt">
              <v:textbox>
                <w:txbxContent>
                  <w:p w14:paraId="4AAEE5A8" w14:textId="77777777" w:rsidR="00EE593C" w:rsidRDefault="005F6451" w:rsidP="00EE593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5F6451">
                      <w:rPr>
                        <w:color w:val="FFFFFF" w:themeColor="background1"/>
                        <w:sz w:val="28"/>
                        <w:szCs w:val="28"/>
                      </w:rPr>
                      <w:t xml:space="preserve">Page </w:t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instrText>PAGE  \* Arabic  \* MERGEFORMAT</w:instrText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r w:rsidRPr="005F6451">
                      <w:rPr>
                        <w:color w:val="FFFFFF" w:themeColor="background1"/>
                        <w:sz w:val="28"/>
                        <w:szCs w:val="28"/>
                      </w:rPr>
                      <w:t xml:space="preserve"> sur </w:t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instrText>NUMPAGES  \* Arabic  \* MERGEFORMAT</w:instrText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5F6451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fldSimple w:instr=" FILENAME  \* Lower  \* MERGEFORMAT ">
      <w:r w:rsidR="0000586A">
        <w:rPr>
          <w:noProof/>
        </w:rPr>
        <w:t>document2</w:t>
      </w:r>
    </w:fldSimple>
    <w:r w:rsidR="00EE593C">
      <w:t xml:space="preserve">                                                                                             </w:t>
    </w:r>
    <w:r w:rsidR="00A714DB">
      <w:fldChar w:fldCharType="begin"/>
    </w:r>
    <w:r w:rsidR="00A714DB">
      <w:instrText xml:space="preserve"> DATE  \@ "dd/MM/yyyy HH:mm:ss"  \* MERGEFORMAT </w:instrText>
    </w:r>
    <w:r w:rsidR="00A714DB">
      <w:fldChar w:fldCharType="separate"/>
    </w:r>
    <w:r w:rsidR="00D73DD8">
      <w:rPr>
        <w:noProof/>
      </w:rPr>
      <w:t>11/01/2024 14:35:00</w:t>
    </w:r>
    <w:r w:rsidR="00A714DB">
      <w:fldChar w:fldCharType="end"/>
    </w:r>
    <w:r w:rsidR="00B80832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4384" behindDoc="0" locked="0" layoutInCell="1" allowOverlap="1" wp14:anchorId="78483C25" wp14:editId="06384FC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12925" w14:textId="77777777" w:rsidR="00B80832" w:rsidRDefault="00B80832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655436B9" w14:textId="77777777" w:rsidR="00B80832" w:rsidRDefault="00B8083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483C25" id="_x0000_s1035" style="position:absolute;margin-left:416.8pt;margin-top:0;width:468pt;height:25.2pt;z-index:25166438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">
              <v:rect id="Rectangle 38" o:spid="_x0000_s1036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7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38C12925" w14:textId="77777777" w:rsidR="00B80832" w:rsidRDefault="00B80832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655436B9" w14:textId="77777777" w:rsidR="00B80832" w:rsidRDefault="00B8083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22D4D" w14:textId="77777777" w:rsidR="009E0F51" w:rsidRDefault="009E0F51" w:rsidP="00151790">
      <w:pPr>
        <w:spacing w:after="0" w:line="240" w:lineRule="auto"/>
      </w:pPr>
      <w:r>
        <w:separator/>
      </w:r>
    </w:p>
  </w:footnote>
  <w:footnote w:type="continuationSeparator" w:id="0">
    <w:p w14:paraId="2F333BC9" w14:textId="77777777" w:rsidR="009E0F51" w:rsidRDefault="009E0F51" w:rsidP="00151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7087" w14:textId="77777777" w:rsidR="00151790" w:rsidRPr="00397D1E" w:rsidRDefault="00FF74B9" w:rsidP="00FF0065">
    <w:pPr>
      <w:pStyle w:val="En-tte"/>
      <w:tabs>
        <w:tab w:val="left" w:pos="285"/>
        <w:tab w:val="center" w:pos="4224"/>
      </w:tabs>
      <w:rPr>
        <w:rFonts w:ascii="Amasis MT Pro Black" w:hAnsi="Amasis MT Pro Black"/>
        <w:b/>
        <w:bCs/>
        <w:i/>
        <w:iCs/>
        <w:sz w:val="80"/>
        <w:szCs w:val="80"/>
        <w:u w:val="single"/>
      </w:rPr>
    </w:pPr>
    <w:r>
      <w:rPr>
        <w:b/>
        <w:bCs/>
        <w:i/>
        <w:iCs/>
        <w:noProof/>
        <w:color w:val="000000" w:themeColor="text1"/>
        <w:sz w:val="64"/>
        <w:szCs w:val="64"/>
        <w:u w:val="single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934FD9D" wp14:editId="60F24B4C">
              <wp:simplePos x="0" y="0"/>
              <wp:positionH relativeFrom="column">
                <wp:posOffset>-760806</wp:posOffset>
              </wp:positionH>
              <wp:positionV relativeFrom="paragraph">
                <wp:posOffset>855878</wp:posOffset>
              </wp:positionV>
              <wp:extent cx="7320204" cy="0"/>
              <wp:effectExtent l="0" t="0" r="0" b="0"/>
              <wp:wrapNone/>
              <wp:docPr id="1435572919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20204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E845D6" id="Connecteur droit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9pt,67.4pt" to="516.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" strokecolor="black [3213]" strokeweight=".5pt">
              <v:stroke joinstyle="miter"/>
            </v:line>
          </w:pict>
        </mc:Fallback>
      </mc:AlternateContent>
    </w:r>
    <w:r w:rsidR="00354C47" w:rsidRPr="00397D1E">
      <w:rPr>
        <w:b/>
        <w:bCs/>
        <w:i/>
        <w:iCs/>
        <w:noProof/>
        <w:color w:val="000000" w:themeColor="text1"/>
        <w:sz w:val="64"/>
        <w:szCs w:val="64"/>
        <w:u w:val="single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A3F8597" wp14:editId="01F4C9AD">
              <wp:simplePos x="0" y="0"/>
              <wp:positionH relativeFrom="page">
                <wp:posOffset>6129629</wp:posOffset>
              </wp:positionH>
              <wp:positionV relativeFrom="paragraph">
                <wp:posOffset>176428</wp:posOffset>
              </wp:positionV>
              <wp:extent cx="1329055" cy="695325"/>
              <wp:effectExtent l="0" t="0" r="23495" b="28575"/>
              <wp:wrapSquare wrapText="bothSides"/>
              <wp:docPr id="157762480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95458" w14:textId="77777777" w:rsidR="00354C47" w:rsidRDefault="00354C47" w:rsidP="00FF74B9">
                          <w:pPr>
                            <w:ind w:right="57" w:firstLine="708"/>
                            <w:jc w:val="right"/>
                          </w:pPr>
                          <w:r>
                            <w:t>2023/2024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652A15" wp14:editId="2F0C582C">
                                <wp:extent cx="409651" cy="409651"/>
                                <wp:effectExtent l="0" t="0" r="9525" b="9525"/>
                                <wp:docPr id="345882994" name="Image 1" descr="Une image contenant cercle, art, Graphique, logo&#10;&#10;Description générée automatiquem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49829044" name="Image 1" descr="Une image contenant cercle, art, Graphique, logo&#10;&#10;Description générée automatiquem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flipH="1">
                                          <a:off x="0" y="0"/>
                                          <a:ext cx="417022" cy="4170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3057FA6" w14:textId="77777777" w:rsidR="00354C47" w:rsidRDefault="00354C47" w:rsidP="00FF74B9">
                          <w:pPr>
                            <w:ind w:right="57" w:firstLine="708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3F859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482.65pt;margin-top:13.9pt;width:104.65pt;height:5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" strokecolor="window">
              <v:textbox>
                <w:txbxContent>
                  <w:p w14:paraId="39595458" w14:textId="77777777" w:rsidR="00354C47" w:rsidRDefault="00354C47" w:rsidP="00FF74B9">
                    <w:pPr>
                      <w:ind w:right="57" w:firstLine="708"/>
                      <w:jc w:val="right"/>
                    </w:pPr>
                    <w:r>
                      <w:t>2023/2024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652A15" wp14:editId="2F0C582C">
                          <wp:extent cx="409651" cy="409651"/>
                          <wp:effectExtent l="0" t="0" r="9525" b="9525"/>
                          <wp:docPr id="345882994" name="Image 1" descr="Une image contenant cercle, art, Graphique, logo&#10;&#10;Description générée automatiquem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49829044" name="Image 1" descr="Une image contenant cercle, art, Graphique, logo&#10;&#10;Description générée automatiquem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flipH="1">
                                    <a:off x="0" y="0"/>
                                    <a:ext cx="417022" cy="4170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3057FA6" w14:textId="77777777" w:rsidR="00354C47" w:rsidRDefault="00354C47" w:rsidP="00FF74B9">
                    <w:pPr>
                      <w:ind w:right="57" w:firstLine="708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 w:rsidR="00354C47" w:rsidRPr="00397D1E">
      <w:rPr>
        <w:b/>
        <w:bCs/>
        <w:i/>
        <w:iCs/>
        <w:color w:val="000000" w:themeColor="text1"/>
        <w:sz w:val="64"/>
        <w:szCs w:val="64"/>
        <w:u w:val="single"/>
      </w:rPr>
      <w:t xml:space="preserve">Gestion </w:t>
    </w:r>
    <w:r w:rsidR="004573A6" w:rsidRPr="00397D1E">
      <w:rPr>
        <w:b/>
        <w:bCs/>
        <w:i/>
        <w:iCs/>
        <w:color w:val="000000" w:themeColor="text1"/>
        <w:sz w:val="64"/>
        <w:szCs w:val="64"/>
        <w:u w:val="single"/>
      </w:rPr>
      <w:t>Expo</w:t>
    </w:r>
    <w:r w:rsidR="00354C47" w:rsidRPr="00397D1E">
      <w:rPr>
        <w:b/>
        <w:bCs/>
        <w:i/>
        <w:iCs/>
        <w:noProof/>
        <w:color w:val="000000" w:themeColor="text1"/>
        <w:sz w:val="64"/>
        <w:szCs w:val="64"/>
        <w:u w:val="single"/>
      </w:rPr>
      <w:t xml:space="preserve"> </w:t>
    </w:r>
    <w:r w:rsidR="00354C47" w:rsidRPr="00397D1E">
      <w:rPr>
        <w:b/>
        <w:bCs/>
        <w:i/>
        <w:iCs/>
        <w:noProof/>
        <w:color w:val="000000" w:themeColor="text1"/>
        <w:sz w:val="64"/>
        <w:szCs w:val="64"/>
        <w:u w:val="single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26E9A0D4" wp14:editId="6BCBBA95">
              <wp:simplePos x="0" y="0"/>
              <wp:positionH relativeFrom="page">
                <wp:posOffset>14656</wp:posOffset>
              </wp:positionH>
              <wp:positionV relativeFrom="paragraph">
                <wp:posOffset>1727</wp:posOffset>
              </wp:positionV>
              <wp:extent cx="2360930" cy="749300"/>
              <wp:effectExtent l="0" t="0" r="19685" b="12700"/>
              <wp:wrapSquare wrapText="bothSides"/>
              <wp:docPr id="97461080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49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578A10" w14:textId="77777777" w:rsidR="00354C47" w:rsidRDefault="00354C47" w:rsidP="00FF74B9">
                          <w:pPr>
                            <w:spacing w:before="120"/>
                            <w:ind w:left="113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BUNELIER</w:t>
                          </w:r>
                          <w:r w:rsidRPr="00B863CB">
                            <w:rPr>
                              <w:sz w:val="16"/>
                              <w:szCs w:val="16"/>
                            </w:rPr>
                            <w:t xml:space="preserve"> Hugo</w:t>
                          </w:r>
                        </w:p>
                        <w:p w14:paraId="52588252" w14:textId="77777777" w:rsidR="00354C47" w:rsidRPr="00B863CB" w:rsidRDefault="00354C47" w:rsidP="00FF74B9">
                          <w:pPr>
                            <w:spacing w:before="120"/>
                            <w:ind w:left="113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CLEMENT</w:t>
                          </w:r>
                          <w:r w:rsidRPr="00B863CB">
                            <w:rPr>
                              <w:sz w:val="16"/>
                              <w:szCs w:val="16"/>
                            </w:rPr>
                            <w:t xml:space="preserve"> Adrie</w:t>
                          </w:r>
                          <w:r>
                            <w:rPr>
                              <w:sz w:val="16"/>
                              <w:szCs w:val="16"/>
                            </w:rPr>
                            <w:t>n</w:t>
                          </w:r>
                        </w:p>
                        <w:p w14:paraId="288C5D08" w14:textId="77777777" w:rsidR="00354C47" w:rsidRPr="00B863CB" w:rsidRDefault="00354C47" w:rsidP="00FF74B9">
                          <w:pPr>
                            <w:spacing w:before="120"/>
                            <w:ind w:left="113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NOEL</w:t>
                          </w:r>
                          <w:r w:rsidRPr="00B863CB">
                            <w:rPr>
                              <w:sz w:val="16"/>
                              <w:szCs w:val="16"/>
                            </w:rPr>
                            <w:t xml:space="preserve"> Stéphane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E9A0D4" id="_x0000_s1027" type="#_x0000_t202" style="position:absolute;margin-left:1.15pt;margin-top:.15pt;width:185.9pt;height:59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" strokecolor="white [3212]">
              <v:textbox>
                <w:txbxContent>
                  <w:p w14:paraId="6D578A10" w14:textId="77777777" w:rsidR="00354C47" w:rsidRDefault="00354C47" w:rsidP="00FF74B9">
                    <w:pPr>
                      <w:spacing w:before="120"/>
                      <w:ind w:left="113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BUNELIER</w:t>
                    </w:r>
                    <w:r w:rsidRPr="00B863CB">
                      <w:rPr>
                        <w:sz w:val="16"/>
                        <w:szCs w:val="16"/>
                      </w:rPr>
                      <w:t xml:space="preserve"> Hugo</w:t>
                    </w:r>
                  </w:p>
                  <w:p w14:paraId="52588252" w14:textId="77777777" w:rsidR="00354C47" w:rsidRPr="00B863CB" w:rsidRDefault="00354C47" w:rsidP="00FF74B9">
                    <w:pPr>
                      <w:spacing w:before="120"/>
                      <w:ind w:left="113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CLEMENT</w:t>
                    </w:r>
                    <w:r w:rsidRPr="00B863CB">
                      <w:rPr>
                        <w:sz w:val="16"/>
                        <w:szCs w:val="16"/>
                      </w:rPr>
                      <w:t xml:space="preserve"> Adrie</w:t>
                    </w:r>
                    <w:r>
                      <w:rPr>
                        <w:sz w:val="16"/>
                        <w:szCs w:val="16"/>
                      </w:rPr>
                      <w:t>n</w:t>
                    </w:r>
                  </w:p>
                  <w:p w14:paraId="288C5D08" w14:textId="77777777" w:rsidR="00354C47" w:rsidRPr="00B863CB" w:rsidRDefault="00354C47" w:rsidP="00FF74B9">
                    <w:pPr>
                      <w:spacing w:before="120"/>
                      <w:ind w:left="113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NOEL</w:t>
                    </w:r>
                    <w:r w:rsidRPr="00B863CB">
                      <w:rPr>
                        <w:sz w:val="16"/>
                        <w:szCs w:val="16"/>
                      </w:rPr>
                      <w:t xml:space="preserve"> Stéphane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3862" w14:textId="77777777" w:rsidR="00FF0065" w:rsidRPr="00FF0065" w:rsidRDefault="00B863CB" w:rsidP="00FF0065">
    <w:pPr>
      <w:pStyle w:val="En-tte"/>
      <w:rPr>
        <w:sz w:val="64"/>
        <w:szCs w:val="64"/>
      </w:rPr>
    </w:pPr>
    <w:r w:rsidRPr="00B863CB">
      <w:rPr>
        <w:noProof/>
        <w:color w:val="000000" w:themeColor="text1"/>
        <w:sz w:val="64"/>
        <w:szCs w:val="6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48DF6AF" wp14:editId="053D9A41">
              <wp:simplePos x="0" y="0"/>
              <wp:positionH relativeFrom="page">
                <wp:align>left</wp:align>
              </wp:positionH>
              <wp:positionV relativeFrom="paragraph">
                <wp:posOffset>9525</wp:posOffset>
              </wp:positionV>
              <wp:extent cx="2360930" cy="749300"/>
              <wp:effectExtent l="0" t="0" r="19685" b="1270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49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5B233A" w14:textId="77777777" w:rsidR="00B863CB" w:rsidRDefault="00E1353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BUNELIER</w:t>
                          </w:r>
                          <w:r w:rsidR="00B863CB" w:rsidRPr="00B863CB">
                            <w:rPr>
                              <w:sz w:val="16"/>
                              <w:szCs w:val="16"/>
                            </w:rPr>
                            <w:t xml:space="preserve"> Hugo</w:t>
                          </w:r>
                        </w:p>
                        <w:p w14:paraId="2663504C" w14:textId="77777777" w:rsidR="00B863CB" w:rsidRPr="00B863CB" w:rsidRDefault="00E1353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CLEMENT</w:t>
                          </w:r>
                          <w:r w:rsidR="00FF0065" w:rsidRPr="00B863CB">
                            <w:rPr>
                              <w:sz w:val="16"/>
                              <w:szCs w:val="16"/>
                            </w:rPr>
                            <w:t xml:space="preserve"> Adrie</w:t>
                          </w:r>
                          <w:r w:rsidR="00B863CB">
                            <w:rPr>
                              <w:sz w:val="16"/>
                              <w:szCs w:val="16"/>
                            </w:rPr>
                            <w:t>n</w:t>
                          </w:r>
                        </w:p>
                        <w:p w14:paraId="4B0C407C" w14:textId="77777777" w:rsidR="00FF0065" w:rsidRPr="00B863CB" w:rsidRDefault="00E13538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NOEL</w:t>
                          </w:r>
                          <w:r w:rsidR="00FF0065" w:rsidRPr="00B863CB">
                            <w:rPr>
                              <w:sz w:val="16"/>
                              <w:szCs w:val="16"/>
                            </w:rPr>
                            <w:t xml:space="preserve"> Stéphane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8DF6AF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.75pt;width:185.9pt;height:59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" strokecolor="white [3212]">
              <v:textbox>
                <w:txbxContent>
                  <w:p w14:paraId="3F5B233A" w14:textId="77777777" w:rsidR="00B863CB" w:rsidRDefault="00E1353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BUNELIER</w:t>
                    </w:r>
                    <w:r w:rsidR="00B863CB" w:rsidRPr="00B863CB">
                      <w:rPr>
                        <w:sz w:val="16"/>
                        <w:szCs w:val="16"/>
                      </w:rPr>
                      <w:t xml:space="preserve"> Hugo</w:t>
                    </w:r>
                  </w:p>
                  <w:p w14:paraId="2663504C" w14:textId="77777777" w:rsidR="00B863CB" w:rsidRPr="00B863CB" w:rsidRDefault="00E1353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CLEMENT</w:t>
                    </w:r>
                    <w:r w:rsidR="00FF0065" w:rsidRPr="00B863CB">
                      <w:rPr>
                        <w:sz w:val="16"/>
                        <w:szCs w:val="16"/>
                      </w:rPr>
                      <w:t xml:space="preserve"> Adrie</w:t>
                    </w:r>
                    <w:r w:rsidR="00B863CB">
                      <w:rPr>
                        <w:sz w:val="16"/>
                        <w:szCs w:val="16"/>
                      </w:rPr>
                      <w:t>n</w:t>
                    </w:r>
                  </w:p>
                  <w:p w14:paraId="4B0C407C" w14:textId="77777777" w:rsidR="00FF0065" w:rsidRPr="00B863CB" w:rsidRDefault="00E13538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NOEL</w:t>
                    </w:r>
                    <w:r w:rsidR="00FF0065" w:rsidRPr="00B863CB">
                      <w:rPr>
                        <w:sz w:val="16"/>
                        <w:szCs w:val="16"/>
                      </w:rPr>
                      <w:t xml:space="preserve"> Stéphane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A22FF8" w:rsidRPr="00B863CB">
      <w:rPr>
        <w:noProof/>
        <w:color w:val="000000" w:themeColor="text1"/>
        <w:sz w:val="64"/>
        <w:szCs w:val="6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7535AB3" wp14:editId="43CB4983">
              <wp:simplePos x="0" y="0"/>
              <wp:positionH relativeFrom="page">
                <wp:align>right</wp:align>
              </wp:positionH>
              <wp:positionV relativeFrom="paragraph">
                <wp:posOffset>9525</wp:posOffset>
              </wp:positionV>
              <wp:extent cx="1329055" cy="695325"/>
              <wp:effectExtent l="0" t="0" r="23495" b="28575"/>
              <wp:wrapSquare wrapText="bothSides"/>
              <wp:docPr id="9585932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E2B415" w14:textId="77777777" w:rsidR="00A22FF8" w:rsidRDefault="00A22FF8" w:rsidP="00354C47">
                          <w:pPr>
                            <w:ind w:firstLine="708"/>
                            <w:jc w:val="right"/>
                          </w:pPr>
                          <w:r>
                            <w:t>2023/2024</w:t>
                          </w:r>
                          <w:r w:rsidR="00354C47">
                            <w:rPr>
                              <w:noProof/>
                            </w:rPr>
                            <w:drawing>
                              <wp:inline distT="0" distB="0" distL="0" distR="0" wp14:anchorId="079F6315" wp14:editId="08A8E0F8">
                                <wp:extent cx="409651" cy="409651"/>
                                <wp:effectExtent l="0" t="0" r="9525" b="9525"/>
                                <wp:docPr id="1776491088" name="Image 1" descr="Une image contenant cercle, art, Graphique, logo&#10;&#10;Description générée automatiquem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49829044" name="Image 1" descr="Une image contenant cercle, art, Graphique, logo&#10;&#10;Description générée automatiquem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 flipH="1">
                                          <a:off x="0" y="0"/>
                                          <a:ext cx="417022" cy="4170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92363C4" w14:textId="77777777" w:rsidR="00354C47" w:rsidRDefault="00354C47" w:rsidP="00A22FF8">
                          <w:pPr>
                            <w:ind w:firstLine="708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535AB3" id="_x0000_s1033" type="#_x0000_t202" style="position:absolute;margin-left:53.45pt;margin-top:.75pt;width:104.65pt;height:54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" strokecolor="white [3212]">
              <v:textbox>
                <w:txbxContent>
                  <w:p w14:paraId="59E2B415" w14:textId="77777777" w:rsidR="00A22FF8" w:rsidRDefault="00A22FF8" w:rsidP="00354C47">
                    <w:pPr>
                      <w:ind w:firstLine="708"/>
                      <w:jc w:val="right"/>
                    </w:pPr>
                    <w:r>
                      <w:t>2023/2024</w:t>
                    </w:r>
                    <w:r w:rsidR="00354C47">
                      <w:rPr>
                        <w:noProof/>
                      </w:rPr>
                      <w:drawing>
                        <wp:inline distT="0" distB="0" distL="0" distR="0" wp14:anchorId="079F6315" wp14:editId="08A8E0F8">
                          <wp:extent cx="409651" cy="409651"/>
                          <wp:effectExtent l="0" t="0" r="9525" b="9525"/>
                          <wp:docPr id="1776491088" name="Image 1" descr="Une image contenant cercle, art, Graphique, logo&#10;&#10;Description générée automatiquem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49829044" name="Image 1" descr="Une image contenant cercle, art, Graphique, logo&#10;&#10;Description générée automatiquem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flipH="1">
                                    <a:off x="0" y="0"/>
                                    <a:ext cx="417022" cy="4170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92363C4" w14:textId="77777777" w:rsidR="00354C47" w:rsidRDefault="00354C47" w:rsidP="00A22FF8">
                    <w:pPr>
                      <w:ind w:firstLine="708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 w:rsidR="00FF0065" w:rsidRPr="00B863CB">
      <w:rPr>
        <w:color w:val="000000" w:themeColor="text1"/>
        <w:sz w:val="64"/>
        <w:szCs w:val="64"/>
      </w:rPr>
      <w:t>Gestion des accès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36B5"/>
    <w:multiLevelType w:val="hybridMultilevel"/>
    <w:tmpl w:val="1E3E80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70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6A"/>
    <w:rsid w:val="0000586A"/>
    <w:rsid w:val="00014F46"/>
    <w:rsid w:val="0004706D"/>
    <w:rsid w:val="000908D9"/>
    <w:rsid w:val="000A4361"/>
    <w:rsid w:val="000E29E6"/>
    <w:rsid w:val="00117203"/>
    <w:rsid w:val="00151790"/>
    <w:rsid w:val="001D2B0D"/>
    <w:rsid w:val="001D6B7F"/>
    <w:rsid w:val="002226E3"/>
    <w:rsid w:val="0033263E"/>
    <w:rsid w:val="00354C47"/>
    <w:rsid w:val="003606CC"/>
    <w:rsid w:val="00377997"/>
    <w:rsid w:val="00397D1E"/>
    <w:rsid w:val="003A1F51"/>
    <w:rsid w:val="003D7EC5"/>
    <w:rsid w:val="00407438"/>
    <w:rsid w:val="0042003C"/>
    <w:rsid w:val="00436106"/>
    <w:rsid w:val="004420A8"/>
    <w:rsid w:val="004573A6"/>
    <w:rsid w:val="00465571"/>
    <w:rsid w:val="0047048B"/>
    <w:rsid w:val="00484211"/>
    <w:rsid w:val="004F1D89"/>
    <w:rsid w:val="00534720"/>
    <w:rsid w:val="005F6451"/>
    <w:rsid w:val="00601847"/>
    <w:rsid w:val="00722A61"/>
    <w:rsid w:val="007705B7"/>
    <w:rsid w:val="007F1766"/>
    <w:rsid w:val="00825D10"/>
    <w:rsid w:val="009134D8"/>
    <w:rsid w:val="009E0F51"/>
    <w:rsid w:val="00A2217D"/>
    <w:rsid w:val="00A22FF8"/>
    <w:rsid w:val="00A23AF1"/>
    <w:rsid w:val="00A45327"/>
    <w:rsid w:val="00A608A3"/>
    <w:rsid w:val="00A714DB"/>
    <w:rsid w:val="00A97CB2"/>
    <w:rsid w:val="00AB5664"/>
    <w:rsid w:val="00AD5C70"/>
    <w:rsid w:val="00AE1FB1"/>
    <w:rsid w:val="00B025AC"/>
    <w:rsid w:val="00B04F37"/>
    <w:rsid w:val="00B80832"/>
    <w:rsid w:val="00B863CB"/>
    <w:rsid w:val="00BA0486"/>
    <w:rsid w:val="00BD49D3"/>
    <w:rsid w:val="00C07F23"/>
    <w:rsid w:val="00C22F57"/>
    <w:rsid w:val="00C433F1"/>
    <w:rsid w:val="00CA2623"/>
    <w:rsid w:val="00D5447E"/>
    <w:rsid w:val="00D73DD8"/>
    <w:rsid w:val="00D97767"/>
    <w:rsid w:val="00E13538"/>
    <w:rsid w:val="00E62B65"/>
    <w:rsid w:val="00EE593C"/>
    <w:rsid w:val="00FF0065"/>
    <w:rsid w:val="00FF74B9"/>
    <w:rsid w:val="050DC10C"/>
    <w:rsid w:val="2613CE43"/>
    <w:rsid w:val="273C7B43"/>
    <w:rsid w:val="36C0C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1E1C1"/>
  <w15:chartTrackingRefBased/>
  <w15:docId w15:val="{8B73673B-48E4-4044-AF32-88FBFBD9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17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1790"/>
  </w:style>
  <w:style w:type="paragraph" w:styleId="Pieddepage">
    <w:name w:val="footer"/>
    <w:basedOn w:val="Normal"/>
    <w:link w:val="PieddepageCar"/>
    <w:uiPriority w:val="99"/>
    <w:unhideWhenUsed/>
    <w:rsid w:val="001517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1790"/>
  </w:style>
  <w:style w:type="paragraph" w:customStyle="1" w:styleId="Titres">
    <w:name w:val="Titres"/>
    <w:basedOn w:val="Normal"/>
    <w:link w:val="TitresCar"/>
    <w:qFormat/>
    <w:rsid w:val="00A608A3"/>
    <w:pPr>
      <w:ind w:left="2124" w:firstLine="708"/>
    </w:pPr>
    <w:rPr>
      <w:rFonts w:ascii="Amasis MT Pro Black" w:hAnsi="Amasis MT Pro Black"/>
      <w:sz w:val="26"/>
      <w:szCs w:val="26"/>
    </w:rPr>
  </w:style>
  <w:style w:type="character" w:customStyle="1" w:styleId="TitresCar">
    <w:name w:val="Titres Car"/>
    <w:basedOn w:val="Policepardfaut"/>
    <w:link w:val="Titres"/>
    <w:rsid w:val="00A608A3"/>
    <w:rPr>
      <w:rFonts w:ascii="Amasis MT Pro Black" w:hAnsi="Amasis MT Pro Black"/>
      <w:sz w:val="26"/>
      <w:szCs w:val="26"/>
    </w:rPr>
  </w:style>
  <w:style w:type="paragraph" w:styleId="NormalWeb">
    <w:name w:val="Normal (Web)"/>
    <w:basedOn w:val="Normal"/>
    <w:link w:val="NormalWebCar"/>
    <w:uiPriority w:val="99"/>
    <w:unhideWhenUsed/>
    <w:rsid w:val="00AD5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UML">
    <w:name w:val="UML"/>
    <w:basedOn w:val="NormalWeb"/>
    <w:link w:val="UMLCar"/>
    <w:qFormat/>
    <w:rsid w:val="00AD5C70"/>
  </w:style>
  <w:style w:type="character" w:customStyle="1" w:styleId="NormalWebCar">
    <w:name w:val="Normal (Web) Car"/>
    <w:basedOn w:val="Policepardfaut"/>
    <w:link w:val="NormalWeb"/>
    <w:uiPriority w:val="99"/>
    <w:rsid w:val="00AD5C70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UMLCar">
    <w:name w:val="UML Car"/>
    <w:basedOn w:val="NormalWebCar"/>
    <w:link w:val="UML"/>
    <w:rsid w:val="00AD5C70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TS%20SNIR2\Projet2024\modeleWOR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CE549-5C3E-4751-97AF-69C4BEEA5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modeleWORD</Template>
  <TotalTime>4</TotalTime>
  <Pages>4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CLEMENT</dc:creator>
  <cp:keywords/>
  <dc:description/>
  <cp:lastModifiedBy>Adrien CLÉMENT</cp:lastModifiedBy>
  <cp:revision>4</cp:revision>
  <dcterms:created xsi:type="dcterms:W3CDTF">2024-01-11T13:26:00Z</dcterms:created>
  <dcterms:modified xsi:type="dcterms:W3CDTF">2024-01-11T13:38:00Z</dcterms:modified>
</cp:coreProperties>
</file>